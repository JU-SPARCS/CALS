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GB" w:eastAsia="ko-KR"/>
        </w:rPr>
        <w:id w:val="134382872"/>
        <w:docPartObj>
          <w:docPartGallery w:val="Cover Pages"/>
          <w:docPartUnique/>
        </w:docPartObj>
      </w:sdtPr>
      <w:sdtEndPr/>
      <w:sdtContent>
        <w:p w14:paraId="0D6C57D3" w14:textId="77777777" w:rsidR="00E73DC1" w:rsidRDefault="00E73DC1" w:rsidP="00E73DC1"/>
        <w:p w14:paraId="1071E5CA" w14:textId="77777777" w:rsidR="00E73DC1" w:rsidRDefault="00E73DC1" w:rsidP="00E73DC1"/>
        <w:p w14:paraId="7C894055" w14:textId="77777777" w:rsidR="00E73DC1" w:rsidRDefault="00E73DC1" w:rsidP="00E73DC1"/>
        <w:p w14:paraId="387607CC" w14:textId="77777777" w:rsidR="00E73DC1" w:rsidRDefault="00E73DC1" w:rsidP="00E73DC1"/>
        <w:p w14:paraId="2315EDF6" w14:textId="77777777" w:rsidR="00E73DC1" w:rsidRDefault="00E73DC1" w:rsidP="00E73DC1"/>
        <w:p w14:paraId="1B56A979" w14:textId="77777777" w:rsidR="00E73DC1" w:rsidRDefault="00E73DC1" w:rsidP="00E73DC1"/>
        <w:p w14:paraId="66B035C9" w14:textId="77777777" w:rsidR="00E73DC1" w:rsidRDefault="00E73DC1" w:rsidP="00E73DC1"/>
        <w:p w14:paraId="110C4E04" w14:textId="77777777" w:rsidR="00E73DC1" w:rsidRDefault="00E73DC1" w:rsidP="00E73DC1"/>
        <w:p w14:paraId="2019BBCF" w14:textId="77777777" w:rsidR="00E73DC1" w:rsidRPr="004615CE" w:rsidRDefault="00E73DC1" w:rsidP="00E73DC1">
          <w:pPr>
            <w:pStyle w:val="Titre"/>
            <w:jc w:val="center"/>
            <w:rPr>
              <w:rFonts w:asciiTheme="minorHAnsi" w:hAnsiTheme="minorHAnsi"/>
              <w:b/>
              <w:sz w:val="72"/>
              <w:szCs w:val="72"/>
              <w:u w:val="single"/>
              <w:lang w:val="en-GB"/>
            </w:rPr>
          </w:pPr>
          <w:r w:rsidRPr="004615CE">
            <w:rPr>
              <w:rFonts w:asciiTheme="minorHAnsi" w:hAnsiTheme="minorHAnsi"/>
              <w:sz w:val="72"/>
              <w:szCs w:val="72"/>
              <w:u w:val="single"/>
              <w:lang w:val="en-GB"/>
            </w:rPr>
            <w:t xml:space="preserve">CALS SIM </w:t>
          </w:r>
        </w:p>
        <w:p w14:paraId="1646AB33" w14:textId="6349F75D" w:rsidR="00E73DC1" w:rsidRPr="004615CE" w:rsidRDefault="00E73DC1" w:rsidP="00E73DC1">
          <w:pPr>
            <w:pStyle w:val="Titre"/>
            <w:jc w:val="center"/>
            <w:rPr>
              <w:lang w:val="en-GB"/>
            </w:rPr>
          </w:pPr>
          <w:r w:rsidRPr="004615CE">
            <w:rPr>
              <w:lang w:val="en-GB"/>
            </w:rPr>
            <w:t>Server Specification</w:t>
          </w:r>
        </w:p>
        <w:p w14:paraId="30228371" w14:textId="77777777" w:rsidR="00E73DC1" w:rsidRPr="004615CE" w:rsidRDefault="00E73DC1" w:rsidP="00E73DC1">
          <w:pPr>
            <w:rPr>
              <w:lang w:val="en-GB"/>
            </w:rPr>
          </w:pPr>
        </w:p>
        <w:p w14:paraId="37195D91" w14:textId="77777777" w:rsidR="00E73DC1" w:rsidRPr="004615CE" w:rsidRDefault="00E73DC1" w:rsidP="00E73DC1">
          <w:pPr>
            <w:rPr>
              <w:lang w:val="en-GB"/>
            </w:rPr>
          </w:pPr>
        </w:p>
        <w:p w14:paraId="63276382" w14:textId="77777777" w:rsidR="00E73DC1" w:rsidRPr="004615CE" w:rsidRDefault="00E73DC1" w:rsidP="00E73DC1">
          <w:pPr>
            <w:rPr>
              <w:lang w:val="en-GB"/>
            </w:rPr>
          </w:pPr>
        </w:p>
        <w:p w14:paraId="79215847" w14:textId="77777777" w:rsidR="00E73DC1" w:rsidRPr="004615CE" w:rsidRDefault="00E73DC1" w:rsidP="00E73DC1">
          <w:pPr>
            <w:rPr>
              <w:lang w:val="en-GB"/>
            </w:rPr>
          </w:pPr>
        </w:p>
        <w:p w14:paraId="0F4484C5" w14:textId="77777777" w:rsidR="00E73DC1" w:rsidRPr="004615CE" w:rsidRDefault="00E73DC1" w:rsidP="00E73DC1">
          <w:pPr>
            <w:rPr>
              <w:lang w:val="en-GB"/>
            </w:rPr>
          </w:pPr>
        </w:p>
        <w:p w14:paraId="52A63F79" w14:textId="77777777" w:rsidR="00E73DC1" w:rsidRPr="004615CE" w:rsidRDefault="00E73DC1" w:rsidP="00E73DC1">
          <w:pPr>
            <w:rPr>
              <w:lang w:val="en-GB"/>
            </w:rPr>
          </w:pPr>
        </w:p>
        <w:p w14:paraId="4EDDF0DA" w14:textId="77777777" w:rsidR="00E73DC1" w:rsidRPr="004615CE" w:rsidRDefault="00E73DC1" w:rsidP="00E73DC1">
          <w:pPr>
            <w:rPr>
              <w:lang w:val="en-GB"/>
            </w:rPr>
          </w:pPr>
        </w:p>
        <w:p w14:paraId="336DCA9D" w14:textId="77777777" w:rsidR="00E73DC1" w:rsidRPr="004615CE" w:rsidRDefault="00E73DC1" w:rsidP="00E73DC1">
          <w:pPr>
            <w:rPr>
              <w:lang w:val="en-GB"/>
            </w:rPr>
          </w:pPr>
        </w:p>
        <w:p w14:paraId="1602C6B3" w14:textId="77777777" w:rsidR="00E73DC1" w:rsidRPr="004615CE" w:rsidRDefault="00E73DC1" w:rsidP="00E73DC1">
          <w:pPr>
            <w:rPr>
              <w:lang w:val="en-GB"/>
            </w:rPr>
          </w:pPr>
        </w:p>
        <w:p w14:paraId="038D7675" w14:textId="77777777" w:rsidR="00E73DC1" w:rsidRPr="004615CE" w:rsidRDefault="00E73DC1" w:rsidP="00E73DC1">
          <w:pPr>
            <w:rPr>
              <w:lang w:val="en-GB"/>
            </w:rPr>
          </w:pPr>
        </w:p>
        <w:p w14:paraId="6506072C" w14:textId="77777777" w:rsidR="00E73DC1" w:rsidRPr="004615CE" w:rsidRDefault="00E73DC1" w:rsidP="00E73DC1">
          <w:pPr>
            <w:rPr>
              <w:lang w:val="en-GB"/>
            </w:rPr>
          </w:pPr>
        </w:p>
        <w:p w14:paraId="334E0451" w14:textId="77777777" w:rsidR="00E73DC1" w:rsidRPr="004615CE" w:rsidRDefault="00E73DC1" w:rsidP="00E73DC1">
          <w:pPr>
            <w:rPr>
              <w:lang w:val="en-GB"/>
            </w:rPr>
          </w:pPr>
        </w:p>
        <w:p w14:paraId="53086F64" w14:textId="77777777" w:rsidR="00E73DC1" w:rsidRPr="004615CE" w:rsidRDefault="00E73DC1" w:rsidP="00E73DC1">
          <w:pPr>
            <w:rPr>
              <w:lang w:val="en-GB"/>
            </w:rPr>
          </w:pPr>
        </w:p>
        <w:p w14:paraId="05A6329D" w14:textId="77777777" w:rsidR="00E73DC1" w:rsidRPr="004615CE" w:rsidRDefault="00E73DC1" w:rsidP="00E73DC1">
          <w:pPr>
            <w:rPr>
              <w:lang w:val="en-GB"/>
            </w:rPr>
          </w:pPr>
        </w:p>
        <w:p w14:paraId="53F057FF" w14:textId="1B40CD7A" w:rsidR="00E73DC1" w:rsidRPr="004615CE" w:rsidRDefault="00182F15" w:rsidP="00E73DC1">
          <w:pPr>
            <w:jc w:val="center"/>
            <w:rPr>
              <w:sz w:val="24"/>
              <w:szCs w:val="24"/>
              <w:lang w:val="en-GB"/>
            </w:rPr>
          </w:pPr>
          <w:r w:rsidRPr="004615CE">
            <w:rPr>
              <w:sz w:val="24"/>
              <w:szCs w:val="24"/>
              <w:lang w:val="en-GB"/>
            </w:rPr>
            <w:t xml:space="preserve">Arthur </w:t>
          </w:r>
          <w:proofErr w:type="spellStart"/>
          <w:r w:rsidRPr="004615CE">
            <w:rPr>
              <w:sz w:val="24"/>
              <w:szCs w:val="24"/>
              <w:lang w:val="en-GB"/>
            </w:rPr>
            <w:t>Daurel</w:t>
          </w:r>
          <w:proofErr w:type="spellEnd"/>
        </w:p>
        <w:p w14:paraId="466CBCDC" w14:textId="57E35AAD" w:rsidR="00E73DC1" w:rsidRDefault="00182F15" w:rsidP="00E73DC1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ALB</w:t>
          </w:r>
          <w:r w:rsidR="00E73DC1">
            <w:rPr>
              <w:sz w:val="28"/>
              <w:szCs w:val="28"/>
            </w:rPr>
            <w:t>ACORE</w:t>
          </w:r>
        </w:p>
        <w:p w14:paraId="54961AFD" w14:textId="77777777" w:rsidR="00E73DC1" w:rsidRDefault="00E73DC1" w:rsidP="00E73DC1">
          <w:pPr>
            <w:jc w:val="left"/>
          </w:pPr>
        </w:p>
        <w:p w14:paraId="1D96384D" w14:textId="77777777" w:rsidR="00E73DC1" w:rsidRDefault="00E73DC1" w:rsidP="00E73DC1"/>
        <w:p w14:paraId="26FA9407" w14:textId="77777777" w:rsidR="00E73DC1" w:rsidRDefault="00E73DC1" w:rsidP="00E73DC1"/>
        <w:p w14:paraId="2A85D41A" w14:textId="3C7F63BD" w:rsidR="00E62625" w:rsidRPr="00CC6393" w:rsidRDefault="00E62625" w:rsidP="00FA513D">
          <w:pPr>
            <w:jc w:val="center"/>
            <w:rPr>
              <w:lang w:val="en-GB"/>
            </w:rPr>
            <w:sectPr w:rsidR="00E62625" w:rsidRPr="00CC6393" w:rsidSect="00E62625">
              <w:headerReference w:type="default" r:id="rId9"/>
              <w:footerReference w:type="default" r:id="rId10"/>
              <w:headerReference w:type="first" r:id="rId11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6B26B558" w14:textId="77777777" w:rsidR="00ED6AB0" w:rsidRPr="00CC6393" w:rsidRDefault="00CA1002" w:rsidP="00E25192">
          <w:pPr>
            <w:pStyle w:val="Sansinterligne"/>
            <w:rPr>
              <w:lang w:val="en-GB"/>
            </w:rPr>
          </w:pPr>
        </w:p>
      </w:sdtContent>
    </w:sdt>
    <w:p w14:paraId="4707F13F" w14:textId="77777777" w:rsidR="00E62625" w:rsidRDefault="00B163C1" w:rsidP="006706E0">
      <w:pPr>
        <w:pStyle w:val="Heading1outofTableofcontent"/>
        <w:rPr>
          <w:lang w:val="en-GB"/>
        </w:rPr>
      </w:pPr>
      <w:r>
        <w:rPr>
          <w:lang w:val="en-GB"/>
        </w:rPr>
        <w:t>Objectives of this document</w:t>
      </w:r>
    </w:p>
    <w:p w14:paraId="3B9AB78C" w14:textId="77777777" w:rsidR="001437A0" w:rsidRPr="004615CE" w:rsidRDefault="001437A0" w:rsidP="001437A0">
      <w:pPr>
        <w:rPr>
          <w:lang w:val="en-GB"/>
        </w:rPr>
      </w:pPr>
    </w:p>
    <w:p w14:paraId="16BED688" w14:textId="774EE594" w:rsidR="00E64A20" w:rsidRDefault="00924B5A" w:rsidP="004E640C">
      <w:pPr>
        <w:rPr>
          <w:lang w:val="en-GB"/>
        </w:rPr>
      </w:pPr>
      <w:r>
        <w:rPr>
          <w:lang w:val="en-GB"/>
        </w:rPr>
        <w:t>The purpose of this document is to describe how the server can be access</w:t>
      </w:r>
      <w:r w:rsidR="009028E1">
        <w:rPr>
          <w:lang w:val="en-GB"/>
        </w:rPr>
        <w:t>ed</w:t>
      </w:r>
      <w:r>
        <w:rPr>
          <w:lang w:val="en-GB"/>
        </w:rPr>
        <w:t xml:space="preserve"> </w:t>
      </w:r>
      <w:r w:rsidR="009028E1">
        <w:rPr>
          <w:lang w:val="en-GB"/>
        </w:rPr>
        <w:t>and his configuration. Moreover, this document define the function offered by the CALS API.</w:t>
      </w:r>
    </w:p>
    <w:p w14:paraId="59C8705F" w14:textId="77777777" w:rsidR="009028E1" w:rsidRPr="00CC6393" w:rsidRDefault="009028E1" w:rsidP="004E640C">
      <w:pPr>
        <w:rPr>
          <w:lang w:val="en-GB"/>
        </w:rPr>
      </w:pPr>
    </w:p>
    <w:p w14:paraId="3238CE50" w14:textId="77777777" w:rsidR="00665A7A" w:rsidRPr="00CC6393" w:rsidRDefault="006706E0" w:rsidP="00E76D96">
      <w:pPr>
        <w:pStyle w:val="Heading2outofTableofcontent"/>
        <w:spacing w:after="0"/>
        <w:rPr>
          <w:lang w:val="en-GB"/>
        </w:rPr>
      </w:pPr>
      <w:r w:rsidRPr="00CC6393">
        <w:rPr>
          <w:lang w:val="en-GB"/>
        </w:rPr>
        <w:tab/>
      </w:r>
    </w:p>
    <w:p w14:paraId="484FA1A9" w14:textId="77777777" w:rsidR="00665A7A" w:rsidRPr="00CC6393" w:rsidRDefault="00665A7A">
      <w:pPr>
        <w:jc w:val="left"/>
        <w:rPr>
          <w:rFonts w:asciiTheme="majorHAnsi" w:hAnsiTheme="majorHAnsi"/>
          <w:color w:val="2E74B5" w:themeColor="accent1" w:themeShade="BF"/>
          <w:sz w:val="28"/>
          <w:lang w:val="en-GB"/>
        </w:rPr>
      </w:pPr>
      <w:r w:rsidRPr="00CC6393">
        <w:rPr>
          <w:lang w:val="en-GB"/>
        </w:rPr>
        <w:br w:type="page"/>
      </w:r>
    </w:p>
    <w:p w14:paraId="31F9BEFD" w14:textId="77777777" w:rsidR="006706E0" w:rsidRPr="00CC6393" w:rsidRDefault="004E640C" w:rsidP="0036661F">
      <w:pPr>
        <w:pStyle w:val="Heading2outofTableofcontent"/>
        <w:spacing w:after="0"/>
        <w:ind w:firstLine="708"/>
        <w:rPr>
          <w:lang w:val="en-GB"/>
        </w:rPr>
      </w:pPr>
      <w:r>
        <w:rPr>
          <w:lang w:val="en-GB"/>
        </w:rPr>
        <w:lastRenderedPageBreak/>
        <w:t>Glossary</w:t>
      </w:r>
      <w:r w:rsidR="0085133C">
        <w:rPr>
          <w:lang w:val="en-GB"/>
        </w:rPr>
        <w:t xml:space="preserve"> and Terminology</w:t>
      </w:r>
    </w:p>
    <w:p w14:paraId="77808411" w14:textId="77777777" w:rsidR="00132861" w:rsidRDefault="00132861">
      <w:pPr>
        <w:jc w:val="left"/>
        <w:rPr>
          <w:lang w:val="en-GB"/>
        </w:rPr>
      </w:pPr>
    </w:p>
    <w:p w14:paraId="18576A6D" w14:textId="77777777" w:rsidR="00132861" w:rsidRDefault="00132861">
      <w:pPr>
        <w:jc w:val="left"/>
        <w:rPr>
          <w:lang w:val="en-GB"/>
        </w:rPr>
      </w:pPr>
    </w:p>
    <w:p w14:paraId="5F2A12FA" w14:textId="77777777" w:rsidR="00132861" w:rsidRDefault="00132861" w:rsidP="00050137">
      <w:pPr>
        <w:pStyle w:val="Heading2outofTableofcontent"/>
        <w:rPr>
          <w:lang w:val="en-GB"/>
        </w:rPr>
      </w:pPr>
      <w:r>
        <w:rPr>
          <w:lang w:val="en-GB"/>
        </w:rPr>
        <w:t>-A-</w:t>
      </w:r>
    </w:p>
    <w:p w14:paraId="52F96B3C" w14:textId="31C58954" w:rsidR="00132861" w:rsidRDefault="00132861" w:rsidP="00132861">
      <w:pPr>
        <w:rPr>
          <w:lang w:val="en-GB"/>
        </w:rPr>
      </w:pPr>
      <w:r>
        <w:rPr>
          <w:lang w:val="en-GB"/>
        </w:rPr>
        <w:t>API: Application Programming Interface</w:t>
      </w:r>
      <w:r>
        <w:rPr>
          <w:lang w:val="en-GB"/>
        </w:rPr>
        <w:br w:type="page"/>
      </w:r>
    </w:p>
    <w:p w14:paraId="4D5CADB3" w14:textId="77777777" w:rsidR="00132861" w:rsidRDefault="00132861" w:rsidP="00F14081">
      <w:pPr>
        <w:rPr>
          <w:lang w:val="en-GB"/>
        </w:rPr>
      </w:pPr>
    </w:p>
    <w:p w14:paraId="1E7ABA08" w14:textId="77777777" w:rsidR="00132861" w:rsidRPr="00CC6393" w:rsidRDefault="00132861" w:rsidP="00F14081">
      <w:pPr>
        <w:rPr>
          <w:lang w:val="en-GB"/>
        </w:rPr>
      </w:pPr>
    </w:p>
    <w:p w14:paraId="667E15B2" w14:textId="77777777" w:rsidR="006706E0" w:rsidRPr="00CC6393" w:rsidRDefault="0085133C" w:rsidP="00ED6AB0">
      <w:pPr>
        <w:pStyle w:val="Heading1outofTableofcontent"/>
        <w:rPr>
          <w:lang w:val="en-GB"/>
        </w:rPr>
      </w:pPr>
      <w:r>
        <w:rPr>
          <w:lang w:val="en-GB"/>
        </w:rPr>
        <w:t>Document Description</w:t>
      </w:r>
    </w:p>
    <w:tbl>
      <w:tblPr>
        <w:tblStyle w:val="SAFAPSTableHeadingColumn"/>
        <w:tblpPr w:leftFromText="180" w:rightFromText="180" w:vertAnchor="text" w:tblpY="1"/>
        <w:tblOverlap w:val="never"/>
        <w:tblW w:w="0" w:type="auto"/>
        <w:jc w:val="left"/>
        <w:tblLook w:val="04A0" w:firstRow="1" w:lastRow="0" w:firstColumn="1" w:lastColumn="0" w:noHBand="0" w:noVBand="1"/>
      </w:tblPr>
      <w:tblGrid>
        <w:gridCol w:w="1696"/>
        <w:gridCol w:w="2552"/>
        <w:gridCol w:w="4814"/>
      </w:tblGrid>
      <w:tr w:rsidR="004E640C" w:rsidRPr="00406AF0" w14:paraId="41F103A3" w14:textId="77777777" w:rsidTr="00E05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0E1336F1" w14:textId="77777777" w:rsidR="004E640C" w:rsidRPr="00CC6393" w:rsidRDefault="004E640C" w:rsidP="00E0543E">
            <w:pPr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7366" w:type="dxa"/>
            <w:gridSpan w:val="2"/>
          </w:tcPr>
          <w:p w14:paraId="122F76E6" w14:textId="1E1744A2" w:rsidR="004E640C" w:rsidRPr="00CC6393" w:rsidRDefault="00CA1002" w:rsidP="00E05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re "/>
                <w:tag w:val=""/>
                <w:id w:val="1592041251"/>
                <w:placeholder>
                  <w:docPart w:val="1A980BB2B7C9D742BF467550B3DECA8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A877D6">
                  <w:rPr>
                    <w:lang w:val="en-US"/>
                  </w:rPr>
                  <w:t>CALS SIM</w:t>
                </w:r>
              </w:sdtContent>
            </w:sdt>
            <w:r w:rsidR="004E640C" w:rsidRPr="00CC6393">
              <w:rPr>
                <w:lang w:val="en-GB"/>
              </w:rPr>
              <w:t xml:space="preserve"> : </w:t>
            </w:r>
            <w:sdt>
              <w:sdtPr>
                <w:rPr>
                  <w:lang w:val="en-GB"/>
                </w:rPr>
                <w:alias w:val="Objet "/>
                <w:tag w:val=""/>
                <w:id w:val="-744576005"/>
                <w:placeholder>
                  <w:docPart w:val="BF62D63B730EBB4CB0C85750CBB13DFF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9028E1">
                  <w:rPr>
                    <w:lang w:val="en-US"/>
                  </w:rPr>
                  <w:t>SERVER Specification</w:t>
                </w:r>
              </w:sdtContent>
            </w:sdt>
          </w:p>
        </w:tc>
      </w:tr>
      <w:tr w:rsidR="004E640C" w:rsidRPr="00CC6393" w14:paraId="53121A28" w14:textId="77777777" w:rsidTr="00E0543E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2552E3" w14:textId="77777777" w:rsidR="004E640C" w:rsidRPr="00CC6393" w:rsidRDefault="004E640C" w:rsidP="00E0543E">
            <w:pPr>
              <w:rPr>
                <w:lang w:val="en-GB"/>
              </w:rPr>
            </w:pPr>
            <w:r>
              <w:rPr>
                <w:lang w:val="en-GB"/>
              </w:rPr>
              <w:t>Creation date</w:t>
            </w:r>
          </w:p>
        </w:tc>
        <w:sdt>
          <w:sdtPr>
            <w:rPr>
              <w:lang w:val="en-GB"/>
            </w:rPr>
            <w:alias w:val="Date de création"/>
            <w:tag w:val="Date de création"/>
            <w:id w:val="-944227244"/>
            <w:placeholder>
              <w:docPart w:val="4D57F298D3941644A22DA8B0F71A562E"/>
            </w:placeholder>
            <w:date w:fullDate="2016-02-22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7366" w:type="dxa"/>
                <w:gridSpan w:val="2"/>
              </w:tcPr>
              <w:p w14:paraId="70E9C406" w14:textId="3C31DD76" w:rsidR="004E640C" w:rsidRPr="00CC6393" w:rsidRDefault="00D77D16" w:rsidP="004F54E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t>22/02/2016</w:t>
                </w:r>
              </w:p>
            </w:tc>
          </w:sdtContent>
        </w:sdt>
      </w:tr>
      <w:tr w:rsidR="004E640C" w:rsidRPr="00CC6393" w14:paraId="67055F0E" w14:textId="77777777" w:rsidTr="00A22D28">
        <w:trPr>
          <w:trHeight w:val="283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8253A9" w14:textId="77777777" w:rsidR="004E640C" w:rsidRPr="00CC6393" w:rsidRDefault="004E640C" w:rsidP="00E0543E">
            <w:pPr>
              <w:rPr>
                <w:lang w:val="en-GB"/>
              </w:rPr>
            </w:pPr>
            <w:r>
              <w:rPr>
                <w:lang w:val="en-GB"/>
              </w:rPr>
              <w:t>Publication date</w:t>
            </w:r>
          </w:p>
        </w:tc>
        <w:sdt>
          <w:sdtPr>
            <w:rPr>
              <w:lang w:val="en-GB"/>
            </w:rPr>
            <w:alias w:val="Date de publication"/>
            <w:tag w:val=""/>
            <w:id w:val="-1609037998"/>
            <w:placeholder>
              <w:docPart w:val="703D2DD6C454584B99A04577F6E70F30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6-02-23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7366" w:type="dxa"/>
                <w:gridSpan w:val="2"/>
              </w:tcPr>
              <w:p w14:paraId="3AD06026" w14:textId="77777777" w:rsidR="004E640C" w:rsidRPr="00CC6393" w:rsidRDefault="00A877D6" w:rsidP="00E0543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t>23/02/2016</w:t>
                </w:r>
              </w:p>
            </w:tc>
          </w:sdtContent>
        </w:sdt>
      </w:tr>
      <w:tr w:rsidR="00A16DB1" w:rsidRPr="00CC6393" w14:paraId="4FA33D6A" w14:textId="77777777" w:rsidTr="00E0543E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1C8057" w14:textId="77777777" w:rsidR="00A16DB1" w:rsidRPr="00CC6393" w:rsidRDefault="00A16DB1" w:rsidP="00E0543E">
            <w:pPr>
              <w:rPr>
                <w:lang w:val="en-GB"/>
              </w:rPr>
            </w:pPr>
            <w:r>
              <w:rPr>
                <w:lang w:val="en-GB"/>
              </w:rPr>
              <w:t>Product Owner</w:t>
            </w:r>
          </w:p>
        </w:tc>
        <w:sdt>
          <w:sdtPr>
            <w:rPr>
              <w:lang w:val="en-GB"/>
            </w:rPr>
            <w:alias w:val="Responsable"/>
            <w:tag w:val=""/>
            <w:id w:val="-267010783"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2552" w:type="dxa"/>
                <w:tcBorders>
                  <w:right w:val="nil"/>
                </w:tcBorders>
              </w:tcPr>
              <w:p w14:paraId="647464CB" w14:textId="77777777" w:rsidR="00A16DB1" w:rsidRPr="00CC6393" w:rsidRDefault="00A16DB1" w:rsidP="00E0543E">
                <w:pPr>
                  <w:pStyle w:val="Sansinterlig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[Product Owner]</w:t>
                </w:r>
              </w:p>
            </w:tc>
          </w:sdtContent>
        </w:sdt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604B9BC2" w14:textId="77777777" w:rsidR="00A16DB1" w:rsidRPr="00CC6393" w:rsidRDefault="00A16DB1" w:rsidP="00E0543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[Product Owner’s email]</w:t>
            </w:r>
          </w:p>
        </w:tc>
      </w:tr>
      <w:tr w:rsidR="00A16DB1" w:rsidRPr="00CC6393" w14:paraId="35ACE129" w14:textId="77777777" w:rsidTr="00E0543E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77E07A" w14:textId="77777777" w:rsidR="00A16DB1" w:rsidRPr="00CC6393" w:rsidRDefault="00A16DB1" w:rsidP="00E0543E">
            <w:pPr>
              <w:rPr>
                <w:lang w:val="en-GB"/>
              </w:rPr>
            </w:pPr>
            <w:r>
              <w:rPr>
                <w:lang w:val="en-GB"/>
              </w:rPr>
              <w:t>Authors</w:t>
            </w:r>
          </w:p>
        </w:tc>
        <w:tc>
          <w:tcPr>
            <w:tcW w:w="2552" w:type="dxa"/>
            <w:tcBorders>
              <w:right w:val="nil"/>
            </w:tcBorders>
          </w:tcPr>
          <w:p w14:paraId="45EB8169" w14:textId="5305515C" w:rsidR="00A16DB1" w:rsidRPr="00CC6393" w:rsidRDefault="007533D1" w:rsidP="00E0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Arthur </w:t>
            </w:r>
            <w:proofErr w:type="spellStart"/>
            <w:r>
              <w:rPr>
                <w:lang w:val="en-GB"/>
              </w:rPr>
              <w:t>D</w:t>
            </w:r>
            <w:r w:rsidR="007F303A">
              <w:rPr>
                <w:lang w:val="en-GB"/>
              </w:rPr>
              <w:t>aurel</w:t>
            </w:r>
            <w:proofErr w:type="spellEnd"/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6D071DB" w14:textId="443CD5E2" w:rsidR="00A16DB1" w:rsidRPr="00CC6393" w:rsidRDefault="007533D1" w:rsidP="00E0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daar1517@student.ju.se</w:t>
            </w:r>
          </w:p>
        </w:tc>
      </w:tr>
      <w:tr w:rsidR="004C50DC" w:rsidRPr="00CC6393" w14:paraId="1366FE1A" w14:textId="77777777" w:rsidTr="00E0543E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F097E9" w14:textId="77777777" w:rsidR="004C50DC" w:rsidRPr="00CC6393" w:rsidRDefault="007961CE" w:rsidP="00E0543E">
            <w:pPr>
              <w:rPr>
                <w:lang w:val="en-GB"/>
              </w:rPr>
            </w:pPr>
            <w:r>
              <w:rPr>
                <w:lang w:val="en-GB"/>
              </w:rPr>
              <w:t>Subject</w:t>
            </w:r>
          </w:p>
        </w:tc>
        <w:sdt>
          <w:sdtPr>
            <w:rPr>
              <w:lang w:val="en-GB"/>
            </w:rPr>
            <w:alias w:val="Objet "/>
            <w:tag w:val=""/>
            <w:id w:val="1386059312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7366" w:type="dxa"/>
                <w:gridSpan w:val="2"/>
              </w:tcPr>
              <w:p w14:paraId="29008124" w14:textId="1E2A8CE9" w:rsidR="004C50DC" w:rsidRPr="00CC6393" w:rsidRDefault="009028E1" w:rsidP="00E0543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US"/>
                  </w:rPr>
                  <w:t>SERVER Specification</w:t>
                </w:r>
              </w:p>
            </w:tc>
          </w:sdtContent>
        </w:sdt>
      </w:tr>
      <w:tr w:rsidR="004C50DC" w:rsidRPr="00CC6393" w14:paraId="4A452CD1" w14:textId="77777777" w:rsidTr="00E0543E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2ED703" w14:textId="77777777" w:rsidR="004C50DC" w:rsidRPr="00CC6393" w:rsidRDefault="004C50DC" w:rsidP="00E0543E">
            <w:pPr>
              <w:rPr>
                <w:lang w:val="en-GB"/>
              </w:rPr>
            </w:pPr>
            <w:r>
              <w:rPr>
                <w:lang w:val="en-GB"/>
              </w:rPr>
              <w:t>Model version</w:t>
            </w:r>
          </w:p>
        </w:tc>
        <w:tc>
          <w:tcPr>
            <w:tcW w:w="7366" w:type="dxa"/>
            <w:gridSpan w:val="2"/>
          </w:tcPr>
          <w:p w14:paraId="2CFB930D" w14:textId="77777777" w:rsidR="004C50DC" w:rsidRPr="00CC6393" w:rsidRDefault="00383EED" w:rsidP="00E0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</w:tr>
      <w:tr w:rsidR="004C50DC" w:rsidRPr="00CC6393" w14:paraId="70AB8B29" w14:textId="77777777" w:rsidTr="00E0543E">
        <w:trPr>
          <w:trHeight w:val="227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D5389F" w14:textId="77777777" w:rsidR="004C50DC" w:rsidRDefault="004C50DC" w:rsidP="00E0543E">
            <w:pPr>
              <w:rPr>
                <w:lang w:val="en-GB"/>
              </w:rPr>
            </w:pPr>
            <w:r>
              <w:rPr>
                <w:lang w:val="en-GB"/>
              </w:rPr>
              <w:t>Document version</w:t>
            </w:r>
          </w:p>
        </w:tc>
        <w:tc>
          <w:tcPr>
            <w:tcW w:w="7366" w:type="dxa"/>
            <w:gridSpan w:val="2"/>
          </w:tcPr>
          <w:p w14:paraId="40EA1EC7" w14:textId="33841A72" w:rsidR="004C50DC" w:rsidRPr="004C50DC" w:rsidRDefault="00E0543E" w:rsidP="00E0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D43EC3">
              <w:rPr>
                <w:lang w:val="en-GB"/>
              </w:rPr>
              <w:t>1</w:t>
            </w:r>
          </w:p>
        </w:tc>
      </w:tr>
    </w:tbl>
    <w:p w14:paraId="0006A00E" w14:textId="1E99CA2B" w:rsidR="00ED6AB0" w:rsidRPr="00CC6393" w:rsidRDefault="00E0543E" w:rsidP="00ED6AB0">
      <w:pPr>
        <w:rPr>
          <w:lang w:val="en-GB"/>
        </w:rPr>
      </w:pPr>
      <w:r>
        <w:rPr>
          <w:lang w:val="en-GB"/>
        </w:rPr>
        <w:br w:type="textWrapping" w:clear="all"/>
      </w:r>
    </w:p>
    <w:p w14:paraId="1936EBD1" w14:textId="77777777" w:rsidR="00ED6AB0" w:rsidRPr="00CC6393" w:rsidRDefault="0085133C" w:rsidP="00ED6AB0">
      <w:pPr>
        <w:pStyle w:val="Heading1outofTableofcontent"/>
        <w:rPr>
          <w:lang w:val="en-GB"/>
        </w:rPr>
      </w:pPr>
      <w:r>
        <w:rPr>
          <w:lang w:val="en-GB"/>
        </w:rPr>
        <w:t>Revisions table</w:t>
      </w:r>
    </w:p>
    <w:tbl>
      <w:tblPr>
        <w:tblStyle w:val="SAFAPSTableHeadingRow"/>
        <w:tblW w:w="0" w:type="auto"/>
        <w:tblLook w:val="04A0" w:firstRow="1" w:lastRow="0" w:firstColumn="1" w:lastColumn="0" w:noHBand="0" w:noVBand="1"/>
      </w:tblPr>
      <w:tblGrid>
        <w:gridCol w:w="1128"/>
        <w:gridCol w:w="709"/>
        <w:gridCol w:w="2264"/>
        <w:gridCol w:w="1007"/>
        <w:gridCol w:w="3954"/>
      </w:tblGrid>
      <w:tr w:rsidR="0085133C" w:rsidRPr="00CC6393" w14:paraId="782C801D" w14:textId="77777777" w:rsidTr="00D85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8" w:type="dxa"/>
          </w:tcPr>
          <w:p w14:paraId="6B016347" w14:textId="77777777" w:rsidR="0085133C" w:rsidRPr="00CC6393" w:rsidRDefault="0085133C" w:rsidP="00ED6AB0">
            <w:pPr>
              <w:rPr>
                <w:b w:val="0"/>
                <w:lang w:val="en-GB"/>
              </w:rPr>
            </w:pPr>
            <w:r w:rsidRPr="00CC6393">
              <w:rPr>
                <w:lang w:val="en-GB"/>
              </w:rPr>
              <w:t>Date</w:t>
            </w:r>
          </w:p>
        </w:tc>
        <w:tc>
          <w:tcPr>
            <w:tcW w:w="709" w:type="dxa"/>
          </w:tcPr>
          <w:p w14:paraId="2F4A84B0" w14:textId="77777777" w:rsidR="0085133C" w:rsidRPr="00CC6393" w:rsidRDefault="0085133C" w:rsidP="00ED6AB0">
            <w:pPr>
              <w:rPr>
                <w:lang w:val="en-GB"/>
              </w:rPr>
            </w:pPr>
            <w:r>
              <w:rPr>
                <w:lang w:val="en-GB"/>
              </w:rPr>
              <w:t>Rev.</w:t>
            </w:r>
          </w:p>
        </w:tc>
        <w:tc>
          <w:tcPr>
            <w:tcW w:w="2264" w:type="dxa"/>
          </w:tcPr>
          <w:p w14:paraId="58D118F2" w14:textId="77777777" w:rsidR="0085133C" w:rsidRPr="00CC6393" w:rsidRDefault="0075183A" w:rsidP="00ED6AB0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>Author</w:t>
            </w:r>
          </w:p>
        </w:tc>
        <w:tc>
          <w:tcPr>
            <w:tcW w:w="1006" w:type="dxa"/>
          </w:tcPr>
          <w:p w14:paraId="68B6E0EA" w14:textId="77777777" w:rsidR="0085133C" w:rsidRPr="00CC6393" w:rsidRDefault="0075183A" w:rsidP="002F6689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 xml:space="preserve">Modified </w:t>
            </w:r>
            <w:r w:rsidR="0085133C" w:rsidRPr="00CC6393">
              <w:rPr>
                <w:lang w:val="en-GB"/>
              </w:rPr>
              <w:t>Section(s)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3955" w:type="dxa"/>
          </w:tcPr>
          <w:p w14:paraId="4ADF6B84" w14:textId="77777777" w:rsidR="0085133C" w:rsidRPr="00CC6393" w:rsidRDefault="0075183A" w:rsidP="00ED6AB0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</w:tr>
      <w:tr w:rsidR="0085133C" w:rsidRPr="004615CE" w14:paraId="712DAD83" w14:textId="77777777" w:rsidTr="00D85F91">
        <w:trPr>
          <w:trHeight w:val="222"/>
        </w:trPr>
        <w:tc>
          <w:tcPr>
            <w:tcW w:w="1128" w:type="dxa"/>
          </w:tcPr>
          <w:p w14:paraId="5E3BDE95" w14:textId="77777777" w:rsidR="0085133C" w:rsidRPr="00CC6393" w:rsidRDefault="00383EED" w:rsidP="00ED6AB0">
            <w:pPr>
              <w:rPr>
                <w:lang w:val="en-GB"/>
              </w:rPr>
            </w:pPr>
            <w:r>
              <w:rPr>
                <w:lang w:val="en-GB"/>
              </w:rPr>
              <w:t>25/01/16</w:t>
            </w:r>
          </w:p>
        </w:tc>
        <w:tc>
          <w:tcPr>
            <w:tcW w:w="709" w:type="dxa"/>
          </w:tcPr>
          <w:p w14:paraId="39D6D252" w14:textId="77777777" w:rsidR="0085133C" w:rsidRPr="00CC6393" w:rsidRDefault="00383EED" w:rsidP="00ED6AB0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2264" w:type="dxa"/>
          </w:tcPr>
          <w:p w14:paraId="014F659D" w14:textId="77777777" w:rsidR="0085133C" w:rsidRPr="00CC6393" w:rsidRDefault="00383EED" w:rsidP="00ED6AB0">
            <w:pPr>
              <w:rPr>
                <w:lang w:val="en-GB"/>
              </w:rPr>
            </w:pPr>
            <w:r>
              <w:rPr>
                <w:lang w:val="en-GB"/>
              </w:rPr>
              <w:t xml:space="preserve">Jeremy </w:t>
            </w:r>
            <w:proofErr w:type="spellStart"/>
            <w:r>
              <w:rPr>
                <w:lang w:val="en-GB"/>
              </w:rPr>
              <w:t>Harrault</w:t>
            </w:r>
            <w:proofErr w:type="spellEnd"/>
          </w:p>
        </w:tc>
        <w:tc>
          <w:tcPr>
            <w:tcW w:w="1006" w:type="dxa"/>
          </w:tcPr>
          <w:p w14:paraId="5DF9F8FF" w14:textId="77777777" w:rsidR="0085133C" w:rsidRPr="00CC6393" w:rsidRDefault="00383EED" w:rsidP="00ED6AB0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3955" w:type="dxa"/>
          </w:tcPr>
          <w:p w14:paraId="59D23AFC" w14:textId="47DC67B8" w:rsidR="00A010E4" w:rsidRPr="00CC6393" w:rsidRDefault="00383EED" w:rsidP="002C1197">
            <w:pPr>
              <w:rPr>
                <w:lang w:val="en-GB"/>
              </w:rPr>
            </w:pPr>
            <w:r>
              <w:rPr>
                <w:lang w:val="en-GB"/>
              </w:rPr>
              <w:t xml:space="preserve">First version of the </w:t>
            </w:r>
            <w:r w:rsidR="002C1197">
              <w:rPr>
                <w:lang w:val="en-GB"/>
              </w:rPr>
              <w:t>model</w:t>
            </w:r>
          </w:p>
        </w:tc>
      </w:tr>
      <w:tr w:rsidR="00A010E4" w:rsidRPr="00406AF0" w14:paraId="2A3F9643" w14:textId="77777777" w:rsidTr="00D85F91">
        <w:trPr>
          <w:trHeight w:val="222"/>
        </w:trPr>
        <w:tc>
          <w:tcPr>
            <w:tcW w:w="1128" w:type="dxa"/>
          </w:tcPr>
          <w:p w14:paraId="0D258216" w14:textId="3F4338DE" w:rsidR="00A010E4" w:rsidRDefault="00885B4F" w:rsidP="00ED6AB0">
            <w:pPr>
              <w:rPr>
                <w:lang w:val="en-GB"/>
              </w:rPr>
            </w:pPr>
            <w:r>
              <w:rPr>
                <w:lang w:val="en-GB"/>
              </w:rPr>
              <w:t>23/02/16</w:t>
            </w:r>
          </w:p>
        </w:tc>
        <w:tc>
          <w:tcPr>
            <w:tcW w:w="709" w:type="dxa"/>
          </w:tcPr>
          <w:p w14:paraId="72FC3592" w14:textId="10E97059" w:rsidR="00A010E4" w:rsidRDefault="00885B4F" w:rsidP="00ED6AB0">
            <w:pPr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2264" w:type="dxa"/>
          </w:tcPr>
          <w:p w14:paraId="50A008FD" w14:textId="5DDA67E7" w:rsidR="00A010E4" w:rsidRDefault="007F303A" w:rsidP="00ED6AB0">
            <w:pPr>
              <w:rPr>
                <w:lang w:val="en-GB"/>
              </w:rPr>
            </w:pPr>
            <w:r>
              <w:rPr>
                <w:lang w:val="en-GB"/>
              </w:rPr>
              <w:t xml:space="preserve">Arthur </w:t>
            </w:r>
            <w:proofErr w:type="spellStart"/>
            <w:r>
              <w:rPr>
                <w:lang w:val="en-GB"/>
              </w:rPr>
              <w:t>Daurel</w:t>
            </w:r>
            <w:proofErr w:type="spellEnd"/>
          </w:p>
        </w:tc>
        <w:tc>
          <w:tcPr>
            <w:tcW w:w="1006" w:type="dxa"/>
          </w:tcPr>
          <w:p w14:paraId="2685C1EE" w14:textId="0E0F2B50" w:rsidR="00A010E4" w:rsidRDefault="007F303A" w:rsidP="00ED6AB0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3955" w:type="dxa"/>
          </w:tcPr>
          <w:p w14:paraId="746D9023" w14:textId="77777777" w:rsidR="00A010E4" w:rsidRDefault="00A010E4" w:rsidP="002C1197">
            <w:pPr>
              <w:rPr>
                <w:lang w:val="en-GB"/>
              </w:rPr>
            </w:pPr>
          </w:p>
        </w:tc>
      </w:tr>
    </w:tbl>
    <w:p w14:paraId="00665DE0" w14:textId="4F0A91C6" w:rsidR="00E1383F" w:rsidRDefault="00E1383F">
      <w:pPr>
        <w:rPr>
          <w:lang w:val="en-GB"/>
        </w:rPr>
      </w:pPr>
    </w:p>
    <w:p w14:paraId="63873C95" w14:textId="77777777" w:rsidR="00E1383F" w:rsidRDefault="00E1383F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66FB3AC5" w14:textId="77777777" w:rsidR="00137FB2" w:rsidRPr="00CC6393" w:rsidRDefault="00137FB2">
      <w:pPr>
        <w:rPr>
          <w:lang w:val="en-GB"/>
        </w:rPr>
      </w:pPr>
    </w:p>
    <w:p w14:paraId="43D4A6B9" w14:textId="77777777" w:rsidR="00980678" w:rsidRDefault="00980678" w:rsidP="00137FB2">
      <w:pPr>
        <w:pStyle w:val="Heading1outofTableofcontent"/>
        <w:rPr>
          <w:rStyle w:val="Heading1outofTableofcontentChar"/>
          <w:rFonts w:eastAsiaTheme="minorEastAsia" w:cstheme="minorBidi"/>
          <w:szCs w:val="22"/>
          <w:lang w:val="en-GB"/>
        </w:rPr>
      </w:pPr>
    </w:p>
    <w:p w14:paraId="500CDCC7" w14:textId="77777777" w:rsidR="00980678" w:rsidRDefault="00980678" w:rsidP="00E1253D">
      <w:pPr>
        <w:pStyle w:val="Heading1outofTableofcontent"/>
        <w:ind w:firstLine="708"/>
        <w:rPr>
          <w:rStyle w:val="Heading1outofTableofcontentChar"/>
          <w:rFonts w:eastAsiaTheme="minorEastAsia" w:cstheme="minorBidi"/>
          <w:szCs w:val="22"/>
          <w:lang w:val="en-GB"/>
        </w:rPr>
      </w:pPr>
    </w:p>
    <w:p w14:paraId="187E90CB" w14:textId="77777777" w:rsidR="00980678" w:rsidRDefault="00980678" w:rsidP="00137FB2">
      <w:pPr>
        <w:pStyle w:val="Heading1outofTableofcontent"/>
        <w:rPr>
          <w:rStyle w:val="Heading1outofTableofcontentChar"/>
          <w:rFonts w:eastAsiaTheme="minorEastAsia" w:cstheme="minorBidi"/>
          <w:szCs w:val="22"/>
          <w:lang w:val="en-GB"/>
        </w:rPr>
      </w:pPr>
    </w:p>
    <w:p w14:paraId="722C0169" w14:textId="77777777" w:rsidR="00137FB2" w:rsidRPr="00CC6393" w:rsidRDefault="009643ED" w:rsidP="00137FB2">
      <w:pPr>
        <w:pStyle w:val="Heading1outofTableofcontent"/>
        <w:rPr>
          <w:rStyle w:val="Heading1outofTableofcontentChar"/>
          <w:rFonts w:eastAsiaTheme="minorEastAsia" w:cstheme="minorBidi"/>
          <w:szCs w:val="22"/>
          <w:lang w:val="en-GB"/>
        </w:rPr>
      </w:pPr>
      <w:r>
        <w:rPr>
          <w:rStyle w:val="Heading1outofTableofcontentChar"/>
          <w:rFonts w:eastAsiaTheme="minorEastAsia" w:cstheme="minorBidi"/>
          <w:szCs w:val="22"/>
          <w:lang w:val="en-GB"/>
        </w:rPr>
        <w:t>Table of Content</w:t>
      </w:r>
      <w:r w:rsidR="000E0351">
        <w:rPr>
          <w:rStyle w:val="Heading1outofTableofcontentChar"/>
          <w:rFonts w:eastAsiaTheme="minorEastAsia" w:cstheme="minorBidi"/>
          <w:szCs w:val="22"/>
          <w:lang w:val="en-GB"/>
        </w:rPr>
        <w:t>s</w:t>
      </w:r>
    </w:p>
    <w:sdt>
      <w:sdtPr>
        <w:rPr>
          <w:sz w:val="22"/>
          <w:szCs w:val="22"/>
          <w:lang w:val="en-GB"/>
        </w:rPr>
        <w:id w:val="-1727292198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081D3176" w14:textId="77777777" w:rsidR="00E23EBD" w:rsidRDefault="00B4087B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lang w:val="en-US" w:eastAsia="en-US"/>
            </w:rPr>
          </w:pPr>
          <w:r w:rsidRPr="00CC6393">
            <w:rPr>
              <w:lang w:val="en-GB"/>
            </w:rPr>
            <w:fldChar w:fldCharType="begin"/>
          </w:r>
          <w:r w:rsidRPr="00CC6393">
            <w:rPr>
              <w:lang w:val="en-GB"/>
            </w:rPr>
            <w:instrText xml:space="preserve"> TOC \o "1-3" \h \z \u </w:instrText>
          </w:r>
          <w:r w:rsidRPr="00CC6393">
            <w:rPr>
              <w:lang w:val="en-GB"/>
            </w:rPr>
            <w:fldChar w:fldCharType="separate"/>
          </w:r>
          <w:hyperlink w:anchor="_Toc443999089" w:history="1">
            <w:r w:rsidR="00E23EBD" w:rsidRPr="0000109C">
              <w:rPr>
                <w:rStyle w:val="Lienhypertexte"/>
                <w:noProof/>
                <w:lang w:val="en-GB"/>
              </w:rPr>
              <w:t>1.</w:t>
            </w:r>
            <w:r w:rsidR="00E23EBD">
              <w:rPr>
                <w:b w:val="0"/>
                <w:bCs w:val="0"/>
                <w:i w:val="0"/>
                <w:iCs w:val="0"/>
                <w:noProof/>
                <w:lang w:val="en-US" w:eastAsia="en-US"/>
              </w:rPr>
              <w:tab/>
            </w:r>
            <w:r w:rsidR="00E23EBD" w:rsidRPr="0000109C">
              <w:rPr>
                <w:rStyle w:val="Lienhypertexte"/>
                <w:noProof/>
                <w:lang w:val="en-GB"/>
              </w:rPr>
              <w:t>Server</w:t>
            </w:r>
            <w:r w:rsidR="00E23EBD">
              <w:rPr>
                <w:noProof/>
                <w:webHidden/>
              </w:rPr>
              <w:tab/>
            </w:r>
            <w:r w:rsidR="00E23EBD">
              <w:rPr>
                <w:noProof/>
                <w:webHidden/>
              </w:rPr>
              <w:fldChar w:fldCharType="begin"/>
            </w:r>
            <w:r w:rsidR="00E23EBD">
              <w:rPr>
                <w:noProof/>
                <w:webHidden/>
              </w:rPr>
              <w:instrText xml:space="preserve"> PAGEREF _Toc443999089 \h </w:instrText>
            </w:r>
            <w:r w:rsidR="00E23EBD">
              <w:rPr>
                <w:noProof/>
                <w:webHidden/>
              </w:rPr>
            </w:r>
            <w:r w:rsidR="00E23EBD">
              <w:rPr>
                <w:noProof/>
                <w:webHidden/>
              </w:rPr>
              <w:fldChar w:fldCharType="separate"/>
            </w:r>
            <w:r w:rsidR="00E23EBD">
              <w:rPr>
                <w:noProof/>
                <w:webHidden/>
              </w:rPr>
              <w:t>1</w:t>
            </w:r>
            <w:r w:rsidR="00E23EBD">
              <w:rPr>
                <w:noProof/>
                <w:webHidden/>
              </w:rPr>
              <w:fldChar w:fldCharType="end"/>
            </w:r>
          </w:hyperlink>
        </w:p>
        <w:p w14:paraId="62FF3AE1" w14:textId="77777777" w:rsidR="00E23EBD" w:rsidRDefault="00CA1002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43999090" w:history="1">
            <w:r w:rsidR="00E23EBD" w:rsidRPr="0000109C">
              <w:rPr>
                <w:rStyle w:val="Lienhypertexte"/>
                <w:noProof/>
                <w:lang w:val="en-GB"/>
              </w:rPr>
              <w:t>1.1.</w:t>
            </w:r>
            <w:r w:rsidR="00E23EBD">
              <w:rPr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E23EBD" w:rsidRPr="0000109C">
              <w:rPr>
                <w:rStyle w:val="Lienhypertexte"/>
                <w:noProof/>
                <w:lang w:val="en-GB"/>
              </w:rPr>
              <w:t>Server Access</w:t>
            </w:r>
            <w:r w:rsidR="00E23EBD">
              <w:rPr>
                <w:noProof/>
                <w:webHidden/>
              </w:rPr>
              <w:tab/>
            </w:r>
            <w:r w:rsidR="00E23EBD">
              <w:rPr>
                <w:noProof/>
                <w:webHidden/>
              </w:rPr>
              <w:fldChar w:fldCharType="begin"/>
            </w:r>
            <w:r w:rsidR="00E23EBD">
              <w:rPr>
                <w:noProof/>
                <w:webHidden/>
              </w:rPr>
              <w:instrText xml:space="preserve"> PAGEREF _Toc443999090 \h </w:instrText>
            </w:r>
            <w:r w:rsidR="00E23EBD">
              <w:rPr>
                <w:noProof/>
                <w:webHidden/>
              </w:rPr>
            </w:r>
            <w:r w:rsidR="00E23EBD">
              <w:rPr>
                <w:noProof/>
                <w:webHidden/>
              </w:rPr>
              <w:fldChar w:fldCharType="separate"/>
            </w:r>
            <w:r w:rsidR="00E23EBD">
              <w:rPr>
                <w:noProof/>
                <w:webHidden/>
              </w:rPr>
              <w:t>1</w:t>
            </w:r>
            <w:r w:rsidR="00E23EBD">
              <w:rPr>
                <w:noProof/>
                <w:webHidden/>
              </w:rPr>
              <w:fldChar w:fldCharType="end"/>
            </w:r>
          </w:hyperlink>
        </w:p>
        <w:p w14:paraId="7482C0B9" w14:textId="77777777" w:rsidR="00E23EBD" w:rsidRDefault="00CA1002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43999091" w:history="1">
            <w:r w:rsidR="00E23EBD" w:rsidRPr="0000109C">
              <w:rPr>
                <w:rStyle w:val="Lienhypertexte"/>
                <w:noProof/>
                <w:lang w:val="en-US"/>
              </w:rPr>
              <w:t>1.2.</w:t>
            </w:r>
            <w:r w:rsidR="00E23EBD">
              <w:rPr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E23EBD" w:rsidRPr="0000109C">
              <w:rPr>
                <w:rStyle w:val="Lienhypertexte"/>
                <w:noProof/>
                <w:lang w:val="en-US"/>
              </w:rPr>
              <w:t>Mysql Access</w:t>
            </w:r>
            <w:r w:rsidR="00E23EBD">
              <w:rPr>
                <w:noProof/>
                <w:webHidden/>
              </w:rPr>
              <w:tab/>
            </w:r>
            <w:r w:rsidR="00E23EBD">
              <w:rPr>
                <w:noProof/>
                <w:webHidden/>
              </w:rPr>
              <w:fldChar w:fldCharType="begin"/>
            </w:r>
            <w:r w:rsidR="00E23EBD">
              <w:rPr>
                <w:noProof/>
                <w:webHidden/>
              </w:rPr>
              <w:instrText xml:space="preserve"> PAGEREF _Toc443999091 \h </w:instrText>
            </w:r>
            <w:r w:rsidR="00E23EBD">
              <w:rPr>
                <w:noProof/>
                <w:webHidden/>
              </w:rPr>
            </w:r>
            <w:r w:rsidR="00E23EBD">
              <w:rPr>
                <w:noProof/>
                <w:webHidden/>
              </w:rPr>
              <w:fldChar w:fldCharType="separate"/>
            </w:r>
            <w:r w:rsidR="00E23EBD">
              <w:rPr>
                <w:noProof/>
                <w:webHidden/>
              </w:rPr>
              <w:t>1</w:t>
            </w:r>
            <w:r w:rsidR="00E23EBD">
              <w:rPr>
                <w:noProof/>
                <w:webHidden/>
              </w:rPr>
              <w:fldChar w:fldCharType="end"/>
            </w:r>
          </w:hyperlink>
        </w:p>
        <w:p w14:paraId="57286421" w14:textId="77777777" w:rsidR="00E23EBD" w:rsidRDefault="00CA1002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43999092" w:history="1">
            <w:r w:rsidR="00E23EBD" w:rsidRPr="0000109C">
              <w:rPr>
                <w:rStyle w:val="Lienhypertexte"/>
                <w:noProof/>
                <w:lang w:val="en-GB"/>
              </w:rPr>
              <w:t>1.3.</w:t>
            </w:r>
            <w:r w:rsidR="00E23EBD">
              <w:rPr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E23EBD" w:rsidRPr="0000109C">
              <w:rPr>
                <w:rStyle w:val="Lienhypertexte"/>
                <w:noProof/>
                <w:lang w:val="en-GB"/>
              </w:rPr>
              <w:t>Server Configuration</w:t>
            </w:r>
            <w:r w:rsidR="00E23EBD">
              <w:rPr>
                <w:noProof/>
                <w:webHidden/>
              </w:rPr>
              <w:tab/>
            </w:r>
            <w:r w:rsidR="00E23EBD">
              <w:rPr>
                <w:noProof/>
                <w:webHidden/>
              </w:rPr>
              <w:fldChar w:fldCharType="begin"/>
            </w:r>
            <w:r w:rsidR="00E23EBD">
              <w:rPr>
                <w:noProof/>
                <w:webHidden/>
              </w:rPr>
              <w:instrText xml:space="preserve"> PAGEREF _Toc443999092 \h </w:instrText>
            </w:r>
            <w:r w:rsidR="00E23EBD">
              <w:rPr>
                <w:noProof/>
                <w:webHidden/>
              </w:rPr>
            </w:r>
            <w:r w:rsidR="00E23EBD">
              <w:rPr>
                <w:noProof/>
                <w:webHidden/>
              </w:rPr>
              <w:fldChar w:fldCharType="separate"/>
            </w:r>
            <w:r w:rsidR="00E23EBD">
              <w:rPr>
                <w:noProof/>
                <w:webHidden/>
              </w:rPr>
              <w:t>1</w:t>
            </w:r>
            <w:r w:rsidR="00E23EBD">
              <w:rPr>
                <w:noProof/>
                <w:webHidden/>
              </w:rPr>
              <w:fldChar w:fldCharType="end"/>
            </w:r>
          </w:hyperlink>
        </w:p>
        <w:p w14:paraId="4396279F" w14:textId="77777777" w:rsidR="00E23EBD" w:rsidRDefault="00CA1002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lang w:val="en-US" w:eastAsia="en-US"/>
            </w:rPr>
          </w:pPr>
          <w:hyperlink w:anchor="_Toc443999093" w:history="1">
            <w:r w:rsidR="00E23EBD" w:rsidRPr="0000109C">
              <w:rPr>
                <w:rStyle w:val="Lienhypertexte"/>
                <w:noProof/>
                <w:lang w:val="en-GB"/>
              </w:rPr>
              <w:t>2.</w:t>
            </w:r>
            <w:r w:rsidR="00E23EBD">
              <w:rPr>
                <w:b w:val="0"/>
                <w:bCs w:val="0"/>
                <w:i w:val="0"/>
                <w:iCs w:val="0"/>
                <w:noProof/>
                <w:lang w:val="en-US" w:eastAsia="en-US"/>
              </w:rPr>
              <w:tab/>
            </w:r>
            <w:r w:rsidR="00E23EBD" w:rsidRPr="0000109C">
              <w:rPr>
                <w:rStyle w:val="Lienhypertexte"/>
                <w:noProof/>
                <w:lang w:val="en-GB"/>
              </w:rPr>
              <w:t>Database</w:t>
            </w:r>
            <w:r w:rsidR="00E23EBD">
              <w:rPr>
                <w:noProof/>
                <w:webHidden/>
              </w:rPr>
              <w:tab/>
            </w:r>
            <w:r w:rsidR="00E23EBD">
              <w:rPr>
                <w:noProof/>
                <w:webHidden/>
              </w:rPr>
              <w:fldChar w:fldCharType="begin"/>
            </w:r>
            <w:r w:rsidR="00E23EBD">
              <w:rPr>
                <w:noProof/>
                <w:webHidden/>
              </w:rPr>
              <w:instrText xml:space="preserve"> PAGEREF _Toc443999093 \h </w:instrText>
            </w:r>
            <w:r w:rsidR="00E23EBD">
              <w:rPr>
                <w:noProof/>
                <w:webHidden/>
              </w:rPr>
            </w:r>
            <w:r w:rsidR="00E23EBD">
              <w:rPr>
                <w:noProof/>
                <w:webHidden/>
              </w:rPr>
              <w:fldChar w:fldCharType="separate"/>
            </w:r>
            <w:r w:rsidR="00E23EBD">
              <w:rPr>
                <w:noProof/>
                <w:webHidden/>
              </w:rPr>
              <w:t>2</w:t>
            </w:r>
            <w:r w:rsidR="00E23EBD">
              <w:rPr>
                <w:noProof/>
                <w:webHidden/>
              </w:rPr>
              <w:fldChar w:fldCharType="end"/>
            </w:r>
          </w:hyperlink>
        </w:p>
        <w:p w14:paraId="727ACC3C" w14:textId="77777777" w:rsidR="00E23EBD" w:rsidRDefault="00CA1002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43999094" w:history="1">
            <w:r w:rsidR="00E23EBD" w:rsidRPr="0000109C">
              <w:rPr>
                <w:rStyle w:val="Lienhypertexte"/>
                <w:noProof/>
              </w:rPr>
              <w:t>2.1.</w:t>
            </w:r>
            <w:r w:rsidR="00E23EBD">
              <w:rPr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E23EBD" w:rsidRPr="0000109C">
              <w:rPr>
                <w:rStyle w:val="Lienhypertexte"/>
                <w:noProof/>
              </w:rPr>
              <w:t>Database Architecture</w:t>
            </w:r>
            <w:r w:rsidR="00E23EBD">
              <w:rPr>
                <w:noProof/>
                <w:webHidden/>
              </w:rPr>
              <w:tab/>
            </w:r>
            <w:r w:rsidR="00E23EBD">
              <w:rPr>
                <w:noProof/>
                <w:webHidden/>
              </w:rPr>
              <w:fldChar w:fldCharType="begin"/>
            </w:r>
            <w:r w:rsidR="00E23EBD">
              <w:rPr>
                <w:noProof/>
                <w:webHidden/>
              </w:rPr>
              <w:instrText xml:space="preserve"> PAGEREF _Toc443999094 \h </w:instrText>
            </w:r>
            <w:r w:rsidR="00E23EBD">
              <w:rPr>
                <w:noProof/>
                <w:webHidden/>
              </w:rPr>
            </w:r>
            <w:r w:rsidR="00E23EBD">
              <w:rPr>
                <w:noProof/>
                <w:webHidden/>
              </w:rPr>
              <w:fldChar w:fldCharType="separate"/>
            </w:r>
            <w:r w:rsidR="00E23EBD">
              <w:rPr>
                <w:noProof/>
                <w:webHidden/>
              </w:rPr>
              <w:t>2</w:t>
            </w:r>
            <w:r w:rsidR="00E23EBD">
              <w:rPr>
                <w:noProof/>
                <w:webHidden/>
              </w:rPr>
              <w:fldChar w:fldCharType="end"/>
            </w:r>
          </w:hyperlink>
        </w:p>
        <w:p w14:paraId="6BFA12F4" w14:textId="77777777" w:rsidR="00E23EBD" w:rsidRDefault="00CA1002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43999095" w:history="1">
            <w:r w:rsidR="00E23EBD" w:rsidRPr="0000109C">
              <w:rPr>
                <w:rStyle w:val="Lienhypertexte"/>
                <w:noProof/>
              </w:rPr>
              <w:t>2.2.</w:t>
            </w:r>
            <w:r w:rsidR="00E23EBD">
              <w:rPr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E23EBD" w:rsidRPr="0000109C">
              <w:rPr>
                <w:rStyle w:val="Lienhypertexte"/>
                <w:noProof/>
              </w:rPr>
              <w:t>Database example</w:t>
            </w:r>
            <w:r w:rsidR="00E23EBD">
              <w:rPr>
                <w:noProof/>
                <w:webHidden/>
              </w:rPr>
              <w:tab/>
            </w:r>
            <w:r w:rsidR="00E23EBD">
              <w:rPr>
                <w:noProof/>
                <w:webHidden/>
              </w:rPr>
              <w:fldChar w:fldCharType="begin"/>
            </w:r>
            <w:r w:rsidR="00E23EBD">
              <w:rPr>
                <w:noProof/>
                <w:webHidden/>
              </w:rPr>
              <w:instrText xml:space="preserve"> PAGEREF _Toc443999095 \h </w:instrText>
            </w:r>
            <w:r w:rsidR="00E23EBD">
              <w:rPr>
                <w:noProof/>
                <w:webHidden/>
              </w:rPr>
            </w:r>
            <w:r w:rsidR="00E23EBD">
              <w:rPr>
                <w:noProof/>
                <w:webHidden/>
              </w:rPr>
              <w:fldChar w:fldCharType="separate"/>
            </w:r>
            <w:r w:rsidR="00E23EBD">
              <w:rPr>
                <w:noProof/>
                <w:webHidden/>
              </w:rPr>
              <w:t>2</w:t>
            </w:r>
            <w:r w:rsidR="00E23EBD">
              <w:rPr>
                <w:noProof/>
                <w:webHidden/>
              </w:rPr>
              <w:fldChar w:fldCharType="end"/>
            </w:r>
          </w:hyperlink>
        </w:p>
        <w:p w14:paraId="73B60FE7" w14:textId="77777777" w:rsidR="00E23EBD" w:rsidRDefault="00CA1002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lang w:val="en-US" w:eastAsia="en-US"/>
            </w:rPr>
          </w:pPr>
          <w:hyperlink w:anchor="_Toc443999096" w:history="1">
            <w:r w:rsidR="00E23EBD" w:rsidRPr="0000109C">
              <w:rPr>
                <w:rStyle w:val="Lienhypertexte"/>
                <w:noProof/>
                <w:lang w:val="en-GB"/>
              </w:rPr>
              <w:t>3.</w:t>
            </w:r>
            <w:r w:rsidR="00E23EBD">
              <w:rPr>
                <w:b w:val="0"/>
                <w:bCs w:val="0"/>
                <w:i w:val="0"/>
                <w:iCs w:val="0"/>
                <w:noProof/>
                <w:lang w:val="en-US" w:eastAsia="en-US"/>
              </w:rPr>
              <w:tab/>
            </w:r>
            <w:r w:rsidR="00E23EBD" w:rsidRPr="0000109C">
              <w:rPr>
                <w:rStyle w:val="Lienhypertexte"/>
                <w:noProof/>
                <w:lang w:val="en-GB"/>
              </w:rPr>
              <w:t>API</w:t>
            </w:r>
            <w:r w:rsidR="00E23EBD">
              <w:rPr>
                <w:noProof/>
                <w:webHidden/>
              </w:rPr>
              <w:tab/>
            </w:r>
            <w:r w:rsidR="00E23EBD">
              <w:rPr>
                <w:noProof/>
                <w:webHidden/>
              </w:rPr>
              <w:fldChar w:fldCharType="begin"/>
            </w:r>
            <w:r w:rsidR="00E23EBD">
              <w:rPr>
                <w:noProof/>
                <w:webHidden/>
              </w:rPr>
              <w:instrText xml:space="preserve"> PAGEREF _Toc443999096 \h </w:instrText>
            </w:r>
            <w:r w:rsidR="00E23EBD">
              <w:rPr>
                <w:noProof/>
                <w:webHidden/>
              </w:rPr>
            </w:r>
            <w:r w:rsidR="00E23EBD">
              <w:rPr>
                <w:noProof/>
                <w:webHidden/>
              </w:rPr>
              <w:fldChar w:fldCharType="separate"/>
            </w:r>
            <w:r w:rsidR="00E23EBD">
              <w:rPr>
                <w:noProof/>
                <w:webHidden/>
              </w:rPr>
              <w:t>3</w:t>
            </w:r>
            <w:r w:rsidR="00E23EBD">
              <w:rPr>
                <w:noProof/>
                <w:webHidden/>
              </w:rPr>
              <w:fldChar w:fldCharType="end"/>
            </w:r>
          </w:hyperlink>
        </w:p>
        <w:p w14:paraId="2A8CF519" w14:textId="77777777" w:rsidR="00E23EBD" w:rsidRDefault="00CA1002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43999097" w:history="1">
            <w:r w:rsidR="00E23EBD" w:rsidRPr="0000109C">
              <w:rPr>
                <w:rStyle w:val="Lienhypertexte"/>
                <w:noProof/>
              </w:rPr>
              <w:t>3.1.</w:t>
            </w:r>
            <w:r w:rsidR="00E23EBD">
              <w:rPr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E23EBD" w:rsidRPr="0000109C">
              <w:rPr>
                <w:rStyle w:val="Lienhypertexte"/>
                <w:noProof/>
              </w:rPr>
              <w:t>Localisation</w:t>
            </w:r>
            <w:r w:rsidR="00E23EBD">
              <w:rPr>
                <w:noProof/>
                <w:webHidden/>
              </w:rPr>
              <w:tab/>
            </w:r>
            <w:r w:rsidR="00E23EBD">
              <w:rPr>
                <w:noProof/>
                <w:webHidden/>
              </w:rPr>
              <w:fldChar w:fldCharType="begin"/>
            </w:r>
            <w:r w:rsidR="00E23EBD">
              <w:rPr>
                <w:noProof/>
                <w:webHidden/>
              </w:rPr>
              <w:instrText xml:space="preserve"> PAGEREF _Toc443999097 \h </w:instrText>
            </w:r>
            <w:r w:rsidR="00E23EBD">
              <w:rPr>
                <w:noProof/>
                <w:webHidden/>
              </w:rPr>
            </w:r>
            <w:r w:rsidR="00E23EBD">
              <w:rPr>
                <w:noProof/>
                <w:webHidden/>
              </w:rPr>
              <w:fldChar w:fldCharType="separate"/>
            </w:r>
            <w:r w:rsidR="00E23EBD">
              <w:rPr>
                <w:noProof/>
                <w:webHidden/>
              </w:rPr>
              <w:t>3</w:t>
            </w:r>
            <w:r w:rsidR="00E23EBD">
              <w:rPr>
                <w:noProof/>
                <w:webHidden/>
              </w:rPr>
              <w:fldChar w:fldCharType="end"/>
            </w:r>
          </w:hyperlink>
        </w:p>
        <w:p w14:paraId="30D34F9D" w14:textId="77777777" w:rsidR="00B4087B" w:rsidRPr="00CC6393" w:rsidRDefault="00B4087B" w:rsidP="00181574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lang w:val="en-GB"/>
            </w:rPr>
          </w:pPr>
          <w:r w:rsidRPr="00CC6393">
            <w:rPr>
              <w:lang w:val="en-GB"/>
            </w:rPr>
            <w:fldChar w:fldCharType="end"/>
          </w:r>
        </w:p>
      </w:sdtContent>
    </w:sdt>
    <w:p w14:paraId="1ABBC9DC" w14:textId="003D1ED6" w:rsidR="00181574" w:rsidRPr="00CC6393" w:rsidRDefault="00181574" w:rsidP="00181574">
      <w:pPr>
        <w:rPr>
          <w:lang w:val="en-GB"/>
        </w:rPr>
        <w:sectPr w:rsidR="00181574" w:rsidRPr="00CC6393" w:rsidSect="00991748">
          <w:footerReference w:type="default" r:id="rId12"/>
          <w:headerReference w:type="first" r:id="rId13"/>
          <w:pgSz w:w="11906" w:h="16838"/>
          <w:pgMar w:top="1417" w:right="1417" w:bottom="1417" w:left="1417" w:header="568" w:footer="708" w:gutter="0"/>
          <w:pgNumType w:start="0"/>
          <w:cols w:space="708"/>
          <w:docGrid w:linePitch="360"/>
        </w:sectPr>
      </w:pPr>
    </w:p>
    <w:p w14:paraId="313BAEE6" w14:textId="371D3777" w:rsidR="005B53B8" w:rsidRDefault="00F67138" w:rsidP="005B53B8">
      <w:pPr>
        <w:pStyle w:val="Titre1"/>
        <w:rPr>
          <w:lang w:val="en-GB"/>
        </w:rPr>
      </w:pPr>
      <w:bookmarkStart w:id="0" w:name="_Toc443999089"/>
      <w:r>
        <w:rPr>
          <w:lang w:val="en-GB"/>
        </w:rPr>
        <w:lastRenderedPageBreak/>
        <w:t>Server</w:t>
      </w:r>
      <w:bookmarkEnd w:id="0"/>
    </w:p>
    <w:p w14:paraId="6D92E6F8" w14:textId="77777777" w:rsidR="00F67138" w:rsidRDefault="00F67138" w:rsidP="00F67138"/>
    <w:p w14:paraId="5038DB34" w14:textId="77777777" w:rsidR="005D070B" w:rsidRPr="00F67138" w:rsidRDefault="005D070B" w:rsidP="00F67138"/>
    <w:p w14:paraId="0B871526" w14:textId="394ED3FF" w:rsidR="005B53B8" w:rsidRDefault="00481556" w:rsidP="005B53B8">
      <w:pPr>
        <w:pStyle w:val="Titre2"/>
        <w:rPr>
          <w:lang w:val="en-GB"/>
        </w:rPr>
      </w:pPr>
      <w:bookmarkStart w:id="1" w:name="_Toc443999090"/>
      <w:r>
        <w:rPr>
          <w:lang w:val="en-GB"/>
        </w:rPr>
        <w:t>Server A</w:t>
      </w:r>
      <w:r w:rsidR="00F67138">
        <w:rPr>
          <w:lang w:val="en-GB"/>
        </w:rPr>
        <w:t>ccess</w:t>
      </w:r>
      <w:bookmarkEnd w:id="1"/>
    </w:p>
    <w:p w14:paraId="73B714CA" w14:textId="2BAA0171" w:rsidR="00074A8E" w:rsidRDefault="00074A8E" w:rsidP="00F67138"/>
    <w:p w14:paraId="340627D7" w14:textId="7A3F7987" w:rsidR="00074A8E" w:rsidRPr="004615CE" w:rsidRDefault="00074A8E" w:rsidP="00481556">
      <w:pPr>
        <w:spacing w:after="0"/>
        <w:rPr>
          <w:lang w:val="en-GB"/>
        </w:rPr>
      </w:pPr>
      <w:proofErr w:type="spellStart"/>
      <w:r w:rsidRPr="004615CE">
        <w:rPr>
          <w:lang w:val="en-GB"/>
        </w:rPr>
        <w:t>Ssh</w:t>
      </w:r>
      <w:proofErr w:type="spellEnd"/>
      <w:r w:rsidRPr="004615CE">
        <w:rPr>
          <w:lang w:val="en-GB"/>
        </w:rPr>
        <w:t xml:space="preserve"> </w:t>
      </w:r>
      <w:proofErr w:type="gramStart"/>
      <w:r w:rsidRPr="004615CE">
        <w:rPr>
          <w:lang w:val="en-GB"/>
        </w:rPr>
        <w:t>access :</w:t>
      </w:r>
      <w:proofErr w:type="gramEnd"/>
      <w:r w:rsidRPr="004615CE">
        <w:rPr>
          <w:lang w:val="en-GB"/>
        </w:rPr>
        <w:t xml:space="preserve"> </w:t>
      </w:r>
      <w:proofErr w:type="spellStart"/>
      <w:r w:rsidRPr="004615CE">
        <w:rPr>
          <w:lang w:val="en-GB"/>
        </w:rPr>
        <w:t>ssh</w:t>
      </w:r>
      <w:proofErr w:type="spellEnd"/>
      <w:r w:rsidRPr="004615CE">
        <w:rPr>
          <w:lang w:val="en-GB"/>
        </w:rPr>
        <w:t xml:space="preserve"> -l administrator 193.10.30.129</w:t>
      </w:r>
    </w:p>
    <w:p w14:paraId="702633EA" w14:textId="456DC24E" w:rsidR="00074A8E" w:rsidRDefault="00074A8E" w:rsidP="00481556">
      <w:pPr>
        <w:spacing w:after="0"/>
      </w:pPr>
      <w:proofErr w:type="spellStart"/>
      <w:r>
        <w:t>Username</w:t>
      </w:r>
      <w:proofErr w:type="spellEnd"/>
      <w:r>
        <w:t xml:space="preserve"> : </w:t>
      </w:r>
      <w:proofErr w:type="spellStart"/>
      <w:r>
        <w:t>administrator</w:t>
      </w:r>
      <w:proofErr w:type="spellEnd"/>
    </w:p>
    <w:p w14:paraId="3D321573" w14:textId="6727257E" w:rsidR="00074A8E" w:rsidRPr="00481556" w:rsidRDefault="00074A8E" w:rsidP="00481556">
      <w:pPr>
        <w:spacing w:after="0"/>
        <w:rPr>
          <w:lang w:val="en-US"/>
        </w:rPr>
      </w:pPr>
      <w:proofErr w:type="spellStart"/>
      <w:r>
        <w:t>Password</w:t>
      </w:r>
      <w:proofErr w:type="spellEnd"/>
      <w:r>
        <w:t> : *****</w:t>
      </w:r>
    </w:p>
    <w:p w14:paraId="66859C14" w14:textId="77777777" w:rsidR="0009773B" w:rsidRDefault="0009773B" w:rsidP="00F67138">
      <w:pPr>
        <w:rPr>
          <w:lang w:val="en-US"/>
        </w:rPr>
      </w:pPr>
    </w:p>
    <w:p w14:paraId="47C36EAE" w14:textId="77777777" w:rsidR="00373412" w:rsidRDefault="00373412" w:rsidP="00F67138">
      <w:pPr>
        <w:rPr>
          <w:lang w:val="en-US"/>
        </w:rPr>
      </w:pPr>
    </w:p>
    <w:p w14:paraId="332C1D2D" w14:textId="131283A3" w:rsidR="00641C97" w:rsidRDefault="00641C97" w:rsidP="00641C97">
      <w:pPr>
        <w:pStyle w:val="Titre2"/>
        <w:rPr>
          <w:lang w:val="en-US"/>
        </w:rPr>
      </w:pPr>
      <w:bookmarkStart w:id="2" w:name="_Toc443999091"/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Access</w:t>
      </w:r>
      <w:bookmarkEnd w:id="2"/>
    </w:p>
    <w:p w14:paraId="3C25D96A" w14:textId="77777777" w:rsidR="00641C97" w:rsidRDefault="00641C97" w:rsidP="00641C97"/>
    <w:p w14:paraId="4850CCAC" w14:textId="1A56301A" w:rsidR="00641C97" w:rsidRDefault="00641C97" w:rsidP="00F166B0">
      <w:pPr>
        <w:spacing w:after="0" w:line="240" w:lineRule="auto"/>
      </w:pPr>
      <w:proofErr w:type="spellStart"/>
      <w:r>
        <w:t>Username</w:t>
      </w:r>
      <w:proofErr w:type="spellEnd"/>
      <w:r>
        <w:t xml:space="preserve"> : </w:t>
      </w:r>
      <w:proofErr w:type="spellStart"/>
      <w:r>
        <w:t>root</w:t>
      </w:r>
      <w:proofErr w:type="spellEnd"/>
    </w:p>
    <w:p w14:paraId="1E5768A4" w14:textId="32138523" w:rsidR="00641C97" w:rsidRDefault="00641C97" w:rsidP="00F166B0">
      <w:pPr>
        <w:spacing w:after="0" w:line="240" w:lineRule="auto"/>
      </w:pPr>
      <w:proofErr w:type="spellStart"/>
      <w:r>
        <w:t>Password</w:t>
      </w:r>
      <w:proofErr w:type="spellEnd"/>
      <w:r>
        <w:t> : *****</w:t>
      </w:r>
    </w:p>
    <w:p w14:paraId="6F2D871D" w14:textId="77777777" w:rsidR="00F166B0" w:rsidRDefault="00F166B0" w:rsidP="00F166B0">
      <w:pPr>
        <w:spacing w:after="0" w:line="240" w:lineRule="auto"/>
      </w:pPr>
    </w:p>
    <w:p w14:paraId="2F79DE08" w14:textId="77777777" w:rsidR="00373412" w:rsidRDefault="00373412" w:rsidP="00F166B0">
      <w:pPr>
        <w:spacing w:after="0" w:line="240" w:lineRule="auto"/>
      </w:pPr>
    </w:p>
    <w:p w14:paraId="7147A40F" w14:textId="77777777" w:rsidR="00373412" w:rsidRPr="00641C97" w:rsidRDefault="00373412" w:rsidP="00F166B0">
      <w:pPr>
        <w:spacing w:after="0" w:line="240" w:lineRule="auto"/>
      </w:pPr>
    </w:p>
    <w:p w14:paraId="21378898" w14:textId="2FDBC7CD" w:rsidR="005B53B8" w:rsidRDefault="00481556" w:rsidP="005B53B8">
      <w:pPr>
        <w:pStyle w:val="Titre2"/>
        <w:rPr>
          <w:lang w:val="en-GB"/>
        </w:rPr>
      </w:pPr>
      <w:bookmarkStart w:id="3" w:name="_Toc443999092"/>
      <w:r>
        <w:rPr>
          <w:lang w:val="en-GB"/>
        </w:rPr>
        <w:t>Server Configuration</w:t>
      </w:r>
      <w:bookmarkEnd w:id="3"/>
    </w:p>
    <w:p w14:paraId="58DC0794" w14:textId="3FFA9D59" w:rsidR="00481556" w:rsidRDefault="00481556" w:rsidP="00481556">
      <w:pPr>
        <w:spacing w:after="0" w:line="240" w:lineRule="auto"/>
      </w:pPr>
    </w:p>
    <w:p w14:paraId="0C73355A" w14:textId="09DFCCA5" w:rsidR="00481556" w:rsidRDefault="00481556" w:rsidP="00481556">
      <w:pPr>
        <w:pStyle w:val="Paragraphedeliste"/>
        <w:numPr>
          <w:ilvl w:val="0"/>
          <w:numId w:val="22"/>
        </w:numPr>
        <w:spacing w:after="0" w:line="240" w:lineRule="auto"/>
      </w:pPr>
      <w:r>
        <w:t>Python 3.4.2</w:t>
      </w:r>
    </w:p>
    <w:p w14:paraId="0013924A" w14:textId="3203FD82" w:rsidR="00481556" w:rsidRDefault="00481556" w:rsidP="00481556">
      <w:pPr>
        <w:pStyle w:val="Paragraphedeliste"/>
        <w:numPr>
          <w:ilvl w:val="0"/>
          <w:numId w:val="22"/>
        </w:numPr>
        <w:spacing w:after="0" w:line="240" w:lineRule="auto"/>
      </w:pPr>
      <w:proofErr w:type="spellStart"/>
      <w:r>
        <w:t>Mysql</w:t>
      </w:r>
      <w:proofErr w:type="spellEnd"/>
      <w:r w:rsidR="0014708A">
        <w:t xml:space="preserve"> 5.5.47</w:t>
      </w:r>
    </w:p>
    <w:p w14:paraId="24FBA351" w14:textId="2F69486D" w:rsidR="0014708A" w:rsidRDefault="0014708A" w:rsidP="00481556">
      <w:pPr>
        <w:pStyle w:val="Paragraphedeliste"/>
        <w:numPr>
          <w:ilvl w:val="0"/>
          <w:numId w:val="22"/>
        </w:numPr>
        <w:spacing w:after="0" w:line="240" w:lineRule="auto"/>
      </w:pPr>
      <w:proofErr w:type="spellStart"/>
      <w:r>
        <w:t>Nginx</w:t>
      </w:r>
      <w:proofErr w:type="spellEnd"/>
      <w:r>
        <w:t xml:space="preserve"> 1.6.2</w:t>
      </w:r>
    </w:p>
    <w:p w14:paraId="3C374545" w14:textId="65C577B5" w:rsidR="0014708A" w:rsidRDefault="0014708A" w:rsidP="00481556">
      <w:pPr>
        <w:pStyle w:val="Paragraphedeliste"/>
        <w:numPr>
          <w:ilvl w:val="0"/>
          <w:numId w:val="22"/>
        </w:numPr>
        <w:spacing w:after="0" w:line="240" w:lineRule="auto"/>
      </w:pPr>
      <w:r>
        <w:t>Falcon 0.3.0</w:t>
      </w:r>
    </w:p>
    <w:p w14:paraId="638E4E4B" w14:textId="397D89F6" w:rsidR="0014708A" w:rsidRDefault="0014708A" w:rsidP="00481556">
      <w:pPr>
        <w:pStyle w:val="Paragraphedeliste"/>
        <w:numPr>
          <w:ilvl w:val="0"/>
          <w:numId w:val="22"/>
        </w:numPr>
        <w:spacing w:after="0" w:line="240" w:lineRule="auto"/>
      </w:pPr>
      <w:proofErr w:type="spellStart"/>
      <w:r>
        <w:t>PyMySQL</w:t>
      </w:r>
      <w:proofErr w:type="spellEnd"/>
      <w:r>
        <w:t xml:space="preserve"> 0.7.1</w:t>
      </w:r>
    </w:p>
    <w:p w14:paraId="63D9B780" w14:textId="3CC7C407" w:rsidR="00E16386" w:rsidRDefault="0014708A" w:rsidP="00E16386">
      <w:pPr>
        <w:pStyle w:val="Paragraphedeliste"/>
        <w:numPr>
          <w:ilvl w:val="0"/>
          <w:numId w:val="22"/>
        </w:numPr>
        <w:spacing w:after="0" w:line="240" w:lineRule="auto"/>
      </w:pPr>
      <w:proofErr w:type="spellStart"/>
      <w:r>
        <w:t>Gunicorn</w:t>
      </w:r>
      <w:proofErr w:type="spellEnd"/>
      <w:r>
        <w:t xml:space="preserve"> </w:t>
      </w:r>
      <w:r w:rsidR="00E16386">
        <w:t>19.4.5</w:t>
      </w:r>
    </w:p>
    <w:p w14:paraId="16CCED21" w14:textId="5E300346" w:rsidR="00481556" w:rsidRPr="00481556" w:rsidRDefault="00481556" w:rsidP="00481556"/>
    <w:p w14:paraId="1E79D6DC" w14:textId="77777777" w:rsidR="00641C97" w:rsidRDefault="00641C9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CCDDE83" w14:textId="2264C982" w:rsidR="00E74A30" w:rsidRPr="00A13CF8" w:rsidRDefault="00BF611B" w:rsidP="00E74A30">
      <w:pPr>
        <w:pStyle w:val="Titre1"/>
        <w:rPr>
          <w:lang w:val="en-GB"/>
        </w:rPr>
      </w:pPr>
      <w:bookmarkStart w:id="4" w:name="_Toc443999093"/>
      <w:r>
        <w:rPr>
          <w:lang w:val="en-GB"/>
        </w:rPr>
        <w:lastRenderedPageBreak/>
        <w:t>Database</w:t>
      </w:r>
      <w:bookmarkStart w:id="5" w:name="_GoBack"/>
      <w:bookmarkEnd w:id="4"/>
      <w:bookmarkEnd w:id="5"/>
      <w:r w:rsidR="004615CE">
        <w:pict w14:anchorId="178B86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71.1pt">
            <v:imagedata r:id="rId14" o:title="Entity Relationship Diagram1"/>
          </v:shape>
        </w:pict>
      </w:r>
    </w:p>
    <w:p w14:paraId="47BEBC4B" w14:textId="2393B1AD" w:rsidR="00BF611B" w:rsidRPr="00E74A30" w:rsidRDefault="00BF611B" w:rsidP="00E74A30">
      <w:pPr>
        <w:rPr>
          <w:sz w:val="32"/>
          <w:szCs w:val="32"/>
          <w:lang w:val="en-GB"/>
        </w:rPr>
      </w:pPr>
      <w:r w:rsidRPr="00E74A30">
        <w:rPr>
          <w:lang w:val="en-GB"/>
        </w:rPr>
        <w:br w:type="page"/>
      </w:r>
    </w:p>
    <w:p w14:paraId="60C0FD76" w14:textId="3CC409F4" w:rsidR="00270418" w:rsidRDefault="00641C97" w:rsidP="00270418">
      <w:pPr>
        <w:pStyle w:val="Titre1"/>
        <w:rPr>
          <w:lang w:val="en-GB"/>
        </w:rPr>
      </w:pPr>
      <w:bookmarkStart w:id="6" w:name="_Toc443999096"/>
      <w:r>
        <w:rPr>
          <w:lang w:val="en-GB"/>
        </w:rPr>
        <w:lastRenderedPageBreak/>
        <w:t>API</w:t>
      </w:r>
      <w:bookmarkEnd w:id="6"/>
    </w:p>
    <w:p w14:paraId="63C935A8" w14:textId="77777777" w:rsidR="00641C97" w:rsidRDefault="00641C97" w:rsidP="00641C97"/>
    <w:p w14:paraId="75AD6FA9" w14:textId="77777777" w:rsidR="00EE538B" w:rsidRDefault="00EE538B" w:rsidP="00641C97"/>
    <w:p w14:paraId="12000E02" w14:textId="4628D4D2" w:rsidR="00641C97" w:rsidRDefault="003B1A5B" w:rsidP="00641C97">
      <w:pPr>
        <w:pStyle w:val="Titre2"/>
      </w:pPr>
      <w:bookmarkStart w:id="7" w:name="_Toc443999097"/>
      <w:r>
        <w:t>Localisation</w:t>
      </w:r>
      <w:bookmarkEnd w:id="7"/>
    </w:p>
    <w:p w14:paraId="7DF5790C" w14:textId="77777777" w:rsidR="003B1A5B" w:rsidRPr="003B1A5B" w:rsidRDefault="003B1A5B" w:rsidP="003B1A5B"/>
    <w:p w14:paraId="44765ADC" w14:textId="4D31CCE0" w:rsidR="003B1A5B" w:rsidRDefault="003B1A5B" w:rsidP="003B1A5B">
      <w:r>
        <w:t xml:space="preserve">You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to the server via </w:t>
      </w:r>
      <w:proofErr w:type="spellStart"/>
      <w:r>
        <w:t>ssh</w:t>
      </w:r>
      <w:proofErr w:type="spellEnd"/>
      <w:r>
        <w:t>.</w:t>
      </w:r>
    </w:p>
    <w:p w14:paraId="6120CFC8" w14:textId="77777777" w:rsidR="0095010B" w:rsidRDefault="003B1A5B" w:rsidP="0095010B">
      <w:pPr>
        <w:keepNext/>
      </w:pPr>
      <w:r>
        <w:rPr>
          <w:noProof/>
          <w:lang w:eastAsia="fr-FR"/>
        </w:rPr>
        <w:drawing>
          <wp:inline distT="0" distB="0" distL="0" distR="0" wp14:anchorId="3AD86276" wp14:editId="6FDA3498">
            <wp:extent cx="5753735" cy="1593850"/>
            <wp:effectExtent l="0" t="0" r="12065" b="6350"/>
            <wp:docPr id="1" name="Picture 1" descr="../../../Desktop/Screen%20Shot%202016-02-23%20at%2012.56.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2-23%20at%2012.56.02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73E1" w14:textId="24FAC700" w:rsidR="003B1A5B" w:rsidRDefault="0095010B" w:rsidP="0095010B">
      <w:pPr>
        <w:pStyle w:val="Tabledesillustrations"/>
        <w:jc w:val="center"/>
      </w:pPr>
      <w:r>
        <w:t xml:space="preserve">Figure </w:t>
      </w:r>
      <w:r w:rsidR="00CA1002">
        <w:fldChar w:fldCharType="begin"/>
      </w:r>
      <w:r w:rsidR="00CA1002">
        <w:instrText xml:space="preserve"> SEQ Figure \* ARABIC </w:instrText>
      </w:r>
      <w:r w:rsidR="00CA1002">
        <w:fldChar w:fldCharType="separate"/>
      </w:r>
      <w:r>
        <w:rPr>
          <w:noProof/>
        </w:rPr>
        <w:t>3</w:t>
      </w:r>
      <w:r w:rsidR="00CA1002">
        <w:rPr>
          <w:noProof/>
        </w:rPr>
        <w:fldChar w:fldCharType="end"/>
      </w:r>
      <w:r>
        <w:t xml:space="preserve">: </w:t>
      </w:r>
      <w:proofErr w:type="spellStart"/>
      <w:r>
        <w:t>ssh</w:t>
      </w:r>
      <w:proofErr w:type="spellEnd"/>
      <w:r>
        <w:t xml:space="preserve"> </w:t>
      </w:r>
      <w:proofErr w:type="spellStart"/>
      <w:r>
        <w:t>connection</w:t>
      </w:r>
      <w:proofErr w:type="spellEnd"/>
    </w:p>
    <w:p w14:paraId="6D25987B" w14:textId="77777777" w:rsidR="00EE538B" w:rsidRDefault="00EE538B" w:rsidP="003B1A5B"/>
    <w:p w14:paraId="068D4C1C" w14:textId="77777777" w:rsidR="00EE538B" w:rsidRDefault="00EE538B" w:rsidP="003B1A5B"/>
    <w:p w14:paraId="039B0543" w14:textId="565788EA" w:rsidR="00EE538B" w:rsidRPr="004615CE" w:rsidRDefault="00EE538B" w:rsidP="003B1A5B">
      <w:pPr>
        <w:rPr>
          <w:lang w:val="en-GB"/>
        </w:rPr>
      </w:pPr>
      <w:r w:rsidRPr="004615CE">
        <w:rPr>
          <w:lang w:val="en-GB"/>
        </w:rPr>
        <w:t>Below, you can find the folder with the API code.</w:t>
      </w:r>
    </w:p>
    <w:p w14:paraId="1C1E9BE6" w14:textId="77777777" w:rsidR="0095010B" w:rsidRPr="004615CE" w:rsidRDefault="005C51DF" w:rsidP="0095010B">
      <w:pPr>
        <w:keepNext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78DDFFB0" wp14:editId="14E2500F">
            <wp:extent cx="5761355" cy="2038985"/>
            <wp:effectExtent l="0" t="0" r="4445" b="0"/>
            <wp:docPr id="4" name="Picture 4" descr="../../../Desktop/Screen%20Shot%202016-02-23%20at%2013.14.0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02-23%20at%2013.14.04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C0CB" w14:textId="76E9649B" w:rsidR="003B1A5B" w:rsidRPr="004615CE" w:rsidRDefault="0095010B" w:rsidP="0095010B">
      <w:pPr>
        <w:pStyle w:val="Tabledesillustrations"/>
        <w:jc w:val="center"/>
        <w:rPr>
          <w:lang w:val="en-GB"/>
        </w:rPr>
      </w:pPr>
      <w:r w:rsidRPr="004615CE">
        <w:rPr>
          <w:lang w:val="en-GB"/>
        </w:rPr>
        <w:t xml:space="preserve">Figure </w:t>
      </w:r>
      <w:r w:rsidR="00CA1002">
        <w:fldChar w:fldCharType="begin"/>
      </w:r>
      <w:r w:rsidR="00CA1002" w:rsidRPr="004615CE">
        <w:rPr>
          <w:lang w:val="en-GB"/>
        </w:rPr>
        <w:instrText xml:space="preserve"> SEQ Figure \* ARABIC </w:instrText>
      </w:r>
      <w:r w:rsidR="00CA1002">
        <w:fldChar w:fldCharType="separate"/>
      </w:r>
      <w:r w:rsidRPr="004615CE">
        <w:rPr>
          <w:noProof/>
          <w:lang w:val="en-GB"/>
        </w:rPr>
        <w:t>4</w:t>
      </w:r>
      <w:r w:rsidR="00CA1002">
        <w:rPr>
          <w:noProof/>
        </w:rPr>
        <w:fldChar w:fldCharType="end"/>
      </w:r>
      <w:r w:rsidRPr="004615CE">
        <w:rPr>
          <w:lang w:val="en-GB"/>
        </w:rPr>
        <w:t>: API code</w:t>
      </w:r>
    </w:p>
    <w:p w14:paraId="41BDA602" w14:textId="77777777" w:rsidR="0075345E" w:rsidRPr="004615CE" w:rsidRDefault="0075345E" w:rsidP="003B1A5B">
      <w:pPr>
        <w:rPr>
          <w:lang w:val="en-GB"/>
        </w:rPr>
      </w:pPr>
    </w:p>
    <w:p w14:paraId="239671F2" w14:textId="74DA7073" w:rsidR="002859CB" w:rsidRPr="004615CE" w:rsidRDefault="0075345E" w:rsidP="003B1A5B">
      <w:pPr>
        <w:rPr>
          <w:lang w:val="en-GB"/>
        </w:rPr>
      </w:pPr>
      <w:r w:rsidRPr="004615CE">
        <w:rPr>
          <w:lang w:val="en-GB"/>
        </w:rPr>
        <w:t xml:space="preserve">There is 3 code </w:t>
      </w:r>
      <w:proofErr w:type="gramStart"/>
      <w:r w:rsidRPr="004615CE">
        <w:rPr>
          <w:lang w:val="en-GB"/>
        </w:rPr>
        <w:t>files :</w:t>
      </w:r>
      <w:proofErr w:type="gramEnd"/>
      <w:r w:rsidRPr="004615CE">
        <w:rPr>
          <w:lang w:val="en-GB"/>
        </w:rPr>
        <w:t xml:space="preserve"> cals_api.py (the main file), cals_db_connection.py (</w:t>
      </w:r>
      <w:r w:rsidR="005C51DF" w:rsidRPr="004615CE">
        <w:rPr>
          <w:lang w:val="en-GB"/>
        </w:rPr>
        <w:t>allowing</w:t>
      </w:r>
      <w:r w:rsidRPr="004615CE">
        <w:rPr>
          <w:lang w:val="en-GB"/>
        </w:rPr>
        <w:t xml:space="preserve"> the connection to the database), and the cals_routes.py (</w:t>
      </w:r>
      <w:r w:rsidR="005C51DF" w:rsidRPr="004615CE">
        <w:rPr>
          <w:lang w:val="en-GB"/>
        </w:rPr>
        <w:t>the post method with the insert on the datab</w:t>
      </w:r>
      <w:r w:rsidR="00C85D0E" w:rsidRPr="004615CE">
        <w:rPr>
          <w:lang w:val="en-GB"/>
        </w:rPr>
        <w:t>a</w:t>
      </w:r>
      <w:r w:rsidR="005C51DF" w:rsidRPr="004615CE">
        <w:rPr>
          <w:lang w:val="en-GB"/>
        </w:rPr>
        <w:t>se</w:t>
      </w:r>
      <w:r w:rsidRPr="004615CE">
        <w:rPr>
          <w:lang w:val="en-GB"/>
        </w:rPr>
        <w:t>)</w:t>
      </w:r>
      <w:r w:rsidR="002859CB" w:rsidRPr="004615CE">
        <w:rPr>
          <w:lang w:val="en-GB"/>
        </w:rPr>
        <w:t>.</w:t>
      </w:r>
    </w:p>
    <w:p w14:paraId="3B67F287" w14:textId="4644BF35" w:rsidR="00DA07FE" w:rsidRPr="004615CE" w:rsidRDefault="00DA07FE" w:rsidP="003B1A5B">
      <w:pPr>
        <w:rPr>
          <w:lang w:val="en-GB"/>
        </w:rPr>
      </w:pPr>
      <w:r w:rsidRPr="004615CE">
        <w:rPr>
          <w:lang w:val="en-GB"/>
        </w:rPr>
        <w:t xml:space="preserve">Command to start </w:t>
      </w:r>
      <w:proofErr w:type="spellStart"/>
      <w:proofErr w:type="gramStart"/>
      <w:r w:rsidRPr="004615CE">
        <w:rPr>
          <w:lang w:val="en-GB"/>
        </w:rPr>
        <w:t>Gunicorn</w:t>
      </w:r>
      <w:proofErr w:type="spellEnd"/>
      <w:r w:rsidRPr="004615CE">
        <w:rPr>
          <w:lang w:val="en-GB"/>
        </w:rPr>
        <w:t> :</w:t>
      </w:r>
      <w:proofErr w:type="gramEnd"/>
      <w:r w:rsidRPr="004615CE">
        <w:rPr>
          <w:lang w:val="en-GB"/>
        </w:rPr>
        <w:t xml:space="preserve"> </w:t>
      </w:r>
      <w:proofErr w:type="spellStart"/>
      <w:r>
        <w:rPr>
          <w:rFonts w:ascii="Menlo" w:hAnsi="Menlo" w:cs="Menlo"/>
          <w:color w:val="996633"/>
          <w:lang w:val="en-US"/>
        </w:rPr>
        <w:t>gunicorn</w:t>
      </w:r>
      <w:proofErr w:type="spellEnd"/>
      <w:r>
        <w:rPr>
          <w:rFonts w:ascii="Menlo" w:hAnsi="Menlo" w:cs="Menlo"/>
          <w:color w:val="996633"/>
          <w:lang w:val="en-US"/>
        </w:rPr>
        <w:t xml:space="preserve"> -b 0.0.0.0:8080 </w:t>
      </w:r>
      <w:proofErr w:type="spellStart"/>
      <w:r>
        <w:rPr>
          <w:rFonts w:ascii="Menlo" w:hAnsi="Menlo" w:cs="Menlo"/>
          <w:color w:val="996633"/>
          <w:lang w:val="en-US"/>
        </w:rPr>
        <w:t>cals_api:app</w:t>
      </w:r>
      <w:proofErr w:type="spellEnd"/>
      <w:r>
        <w:rPr>
          <w:rFonts w:ascii="Menlo" w:hAnsi="Menlo" w:cs="Menlo"/>
          <w:color w:val="996633"/>
          <w:lang w:val="en-US"/>
        </w:rPr>
        <w:t xml:space="preserve"> &amp;</w:t>
      </w:r>
    </w:p>
    <w:p w14:paraId="6B9EFD9B" w14:textId="677A429A" w:rsidR="007C0467" w:rsidRPr="004615CE" w:rsidRDefault="007C0467" w:rsidP="00BF611B">
      <w:pPr>
        <w:jc w:val="left"/>
        <w:rPr>
          <w:lang w:val="en-GB"/>
        </w:rPr>
      </w:pPr>
    </w:p>
    <w:p w14:paraId="403B10CC" w14:textId="77777777" w:rsidR="007C0467" w:rsidRPr="004615CE" w:rsidRDefault="007C0467" w:rsidP="007C0467">
      <w:pPr>
        <w:rPr>
          <w:lang w:val="en-GB"/>
        </w:rPr>
      </w:pPr>
    </w:p>
    <w:sectPr w:rsidR="007C0467" w:rsidRPr="004615CE" w:rsidSect="00270418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F6E72" w14:textId="77777777" w:rsidR="00CA1002" w:rsidRDefault="00CA1002" w:rsidP="00147043">
      <w:pPr>
        <w:spacing w:after="0" w:line="240" w:lineRule="auto"/>
      </w:pPr>
      <w:r>
        <w:separator/>
      </w:r>
    </w:p>
  </w:endnote>
  <w:endnote w:type="continuationSeparator" w:id="0">
    <w:p w14:paraId="6D581FB1" w14:textId="77777777" w:rsidR="00CA1002" w:rsidRDefault="00CA1002" w:rsidP="0014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7D1D3" w14:textId="77777777" w:rsidR="00171124" w:rsidRDefault="00171124" w:rsidP="00B13AA6">
    <w:pPr>
      <w:tabs>
        <w:tab w:val="center" w:pos="4550"/>
        <w:tab w:val="left" w:pos="5818"/>
      </w:tabs>
      <w:ind w:right="740"/>
      <w:rPr>
        <w:color w:val="222A35" w:themeColor="text2" w:themeShade="80"/>
        <w:sz w:val="24"/>
        <w:szCs w:val="24"/>
      </w:rPr>
    </w:pPr>
  </w:p>
  <w:p w14:paraId="43C951EF" w14:textId="77777777" w:rsidR="00171124" w:rsidRDefault="001711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A4941" w14:textId="5FABCD47" w:rsidR="00B13AA6" w:rsidRPr="00A92C3B" w:rsidRDefault="009028E1" w:rsidP="00A92C3B">
    <w:pPr>
      <w:pStyle w:val="Pieddepage"/>
    </w:pPr>
    <w:r>
      <w:rPr>
        <w:color w:val="8496B0" w:themeColor="text2" w:themeTint="99"/>
        <w:spacing w:val="60"/>
        <w:sz w:val="24"/>
        <w:szCs w:val="24"/>
      </w:rPr>
      <w:t>CALS_SERVER_Specification_V1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10AEA" w14:textId="2A699654" w:rsidR="004D6938" w:rsidRDefault="0068090C" w:rsidP="00AE09C2">
    <w:pPr>
      <w:tabs>
        <w:tab w:val="center" w:pos="4550"/>
        <w:tab w:val="left" w:pos="5818"/>
        <w:tab w:val="right" w:pos="8812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="004D6938">
      <w:rPr>
        <w:color w:val="8496B0" w:themeColor="text2" w:themeTint="99"/>
        <w:spacing w:val="60"/>
        <w:sz w:val="24"/>
        <w:szCs w:val="24"/>
      </w:rPr>
      <w:t>Page</w:t>
    </w:r>
    <w:r w:rsidR="004D6938">
      <w:rPr>
        <w:color w:val="8496B0" w:themeColor="text2" w:themeTint="99"/>
        <w:sz w:val="24"/>
        <w:szCs w:val="24"/>
      </w:rPr>
      <w:t xml:space="preserve"> </w:t>
    </w:r>
    <w:r w:rsidR="004D6938">
      <w:rPr>
        <w:color w:val="323E4F" w:themeColor="text2" w:themeShade="BF"/>
        <w:sz w:val="24"/>
        <w:szCs w:val="24"/>
      </w:rPr>
      <w:fldChar w:fldCharType="begin"/>
    </w:r>
    <w:r w:rsidR="004D6938">
      <w:rPr>
        <w:color w:val="323E4F" w:themeColor="text2" w:themeShade="BF"/>
        <w:sz w:val="24"/>
        <w:szCs w:val="24"/>
      </w:rPr>
      <w:instrText>PAGE   \* MERGEFORMAT</w:instrText>
    </w:r>
    <w:r w:rsidR="004D6938">
      <w:rPr>
        <w:color w:val="323E4F" w:themeColor="text2" w:themeShade="BF"/>
        <w:sz w:val="24"/>
        <w:szCs w:val="24"/>
      </w:rPr>
      <w:fldChar w:fldCharType="separate"/>
    </w:r>
    <w:r w:rsidR="00A13CF8">
      <w:rPr>
        <w:noProof/>
        <w:color w:val="323E4F" w:themeColor="text2" w:themeShade="BF"/>
        <w:sz w:val="24"/>
        <w:szCs w:val="24"/>
      </w:rPr>
      <w:t>3</w:t>
    </w:r>
    <w:r w:rsidR="004D6938">
      <w:rPr>
        <w:color w:val="323E4F" w:themeColor="text2" w:themeShade="BF"/>
        <w:sz w:val="24"/>
        <w:szCs w:val="24"/>
      </w:rPr>
      <w:fldChar w:fldCharType="end"/>
    </w:r>
  </w:p>
  <w:p w14:paraId="06ACA487" w14:textId="77777777" w:rsidR="004D6938" w:rsidRDefault="004D6938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87377" w14:textId="77777777" w:rsidR="00B13AA6" w:rsidRDefault="00B13A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5D40A" w14:textId="77777777" w:rsidR="00CA1002" w:rsidRDefault="00CA1002" w:rsidP="00147043">
      <w:pPr>
        <w:spacing w:after="0" w:line="240" w:lineRule="auto"/>
      </w:pPr>
      <w:r>
        <w:separator/>
      </w:r>
    </w:p>
  </w:footnote>
  <w:footnote w:type="continuationSeparator" w:id="0">
    <w:p w14:paraId="4FDA020F" w14:textId="77777777" w:rsidR="00CA1002" w:rsidRDefault="00CA1002" w:rsidP="00147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E92B0C" w:rsidRPr="004615CE" w14:paraId="4C520105" w14:textId="77777777" w:rsidTr="00544AE3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68D95E7" w14:textId="77777777" w:rsidR="00E92B0C" w:rsidRDefault="00292D05" w:rsidP="00544AE3">
          <w:pPr>
            <w:pStyle w:val="En-tte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292D05">
            <w:rPr>
              <w:noProof/>
              <w:lang w:val="en-GB" w:eastAsia="fr-FR"/>
            </w:rPr>
            <w:t>–</w:t>
          </w:r>
          <w:r>
            <w:rPr>
              <w:noProof/>
              <w:lang w:val="en-GB" w:eastAsia="fr-FR"/>
            </w:rPr>
            <w:t xml:space="preserve"> </w:t>
          </w:r>
          <w:sdt>
            <w:sdtPr>
              <w:rPr>
                <w:noProof/>
                <w:lang w:val="en-GB" w:eastAsia="fr-FR"/>
              </w:rPr>
              <w:alias w:val="Titre "/>
              <w:tag w:val=""/>
              <w:id w:val="133618869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877D6">
                <w:rPr>
                  <w:noProof/>
                  <w:lang w:val="en-US" w:eastAsia="fr-FR"/>
                </w:rPr>
                <w:t>CALS SIM</w:t>
              </w:r>
            </w:sdtContent>
          </w:sdt>
          <w:r>
            <w:rPr>
              <w:noProof/>
              <w:lang w:val="en-GB" w:eastAsia="fr-FR"/>
            </w:rPr>
            <w:t xml:space="preserve"> </w:t>
          </w:r>
          <w:r w:rsidR="00B163C1">
            <w:rPr>
              <w:noProof/>
              <w:lang w:val="en-GB" w:eastAsia="fr-FR"/>
            </w:rPr>
            <w:t>–</w:t>
          </w:r>
        </w:p>
        <w:p w14:paraId="60BCA3B2" w14:textId="7474898C" w:rsidR="00B163C1" w:rsidRPr="00B163C1" w:rsidRDefault="00810C9E" w:rsidP="00544AE3">
          <w:pPr>
            <w:pStyle w:val="En-tte"/>
            <w:tabs>
              <w:tab w:val="left" w:pos="510"/>
            </w:tabs>
            <w:jc w:val="center"/>
            <w:rPr>
              <w:lang w:val="en-GB"/>
            </w:rPr>
          </w:pPr>
          <w:r>
            <w:rPr>
              <w:noProof/>
              <w:lang w:val="en-GB" w:eastAsia="fr-FR"/>
            </w:rPr>
            <w:t>Controller Automated Logging System</w:t>
          </w:r>
        </w:p>
      </w:tc>
      <w:tc>
        <w:tcPr>
          <w:tcW w:w="2126" w:type="dxa"/>
          <w:tcBorders>
            <w:left w:val="single" w:sz="4" w:space="0" w:color="auto"/>
          </w:tcBorders>
        </w:tcPr>
        <w:p w14:paraId="3FE0C944" w14:textId="77777777" w:rsidR="00E92B0C" w:rsidRPr="00B163C1" w:rsidRDefault="004E640C" w:rsidP="004E640C">
          <w:pPr>
            <w:pStyle w:val="En-tte"/>
            <w:tabs>
              <w:tab w:val="left" w:pos="510"/>
            </w:tabs>
            <w:rPr>
              <w:lang w:val="en-GB"/>
            </w:rPr>
          </w:pPr>
          <w:r>
            <w:rPr>
              <w:lang w:val="en-GB"/>
            </w:rPr>
            <w:t>Publication d</w:t>
          </w:r>
          <w:r w:rsidR="00B163C1">
            <w:rPr>
              <w:lang w:val="en-GB"/>
            </w:rPr>
            <w:t>ate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2D961B3B" w14:textId="77777777" w:rsidR="00E92B0C" w:rsidRPr="00B163C1" w:rsidRDefault="00CA1002" w:rsidP="00A877D6">
          <w:pPr>
            <w:pStyle w:val="En-tte"/>
            <w:tabs>
              <w:tab w:val="left" w:pos="510"/>
            </w:tabs>
            <w:rPr>
              <w:lang w:val="en-GB"/>
            </w:rPr>
          </w:pPr>
          <w:sdt>
            <w:sdtPr>
              <w:rPr>
                <w:lang w:val="en-GB"/>
              </w:rPr>
              <w:alias w:val="Date de publication"/>
              <w:tag w:val=""/>
              <w:id w:val="517120215"/>
              <w:dataBinding w:prefixMappings="xmlns:ns0='http://schemas.microsoft.com/office/2006/coverPageProps' " w:xpath="/ns0:CoverPageProperties[1]/ns0:PublishDate[1]" w:storeItemID="{55AF091B-3C7A-41E3-B477-F2FDAA23CFDA}"/>
              <w:date w:fullDate="2016-02-23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A877D6">
                <w:rPr>
                  <w:lang w:val="en-GB"/>
                </w:rPr>
                <w:t>23/02/2016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F84FE" w14:textId="77777777" w:rsidR="005C0EDD" w:rsidRPr="009070E5" w:rsidRDefault="005C0EDD" w:rsidP="005C0EDD">
          <w:pPr>
            <w:pStyle w:val="En-tte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9070E5">
            <w:rPr>
              <w:noProof/>
              <w:lang w:val="en-GB" w:eastAsia="fr-FR"/>
            </w:rPr>
            <w:t xml:space="preserve">– </w:t>
          </w:r>
          <w:r>
            <w:rPr>
              <w:noProof/>
              <w:lang w:val="en-GB" w:eastAsia="fr-FR"/>
            </w:rPr>
            <w:t>SPARCS</w:t>
          </w:r>
          <w:r w:rsidRPr="009070E5">
            <w:rPr>
              <w:noProof/>
              <w:lang w:val="en-GB" w:eastAsia="fr-FR"/>
            </w:rPr>
            <w:t xml:space="preserve"> –</w:t>
          </w:r>
        </w:p>
        <w:p w14:paraId="6CBDE6F4" w14:textId="77777777" w:rsidR="00292D05" w:rsidRPr="00B163C1" w:rsidRDefault="005C0EDD" w:rsidP="005C0EDD">
          <w:pPr>
            <w:pStyle w:val="En-tte"/>
            <w:tabs>
              <w:tab w:val="left" w:pos="510"/>
            </w:tabs>
            <w:jc w:val="center"/>
            <w:rPr>
              <w:lang w:val="en-GB"/>
            </w:rPr>
          </w:pPr>
          <w:r>
            <w:rPr>
              <w:noProof/>
              <w:lang w:val="en-GB" w:eastAsia="fr-FR"/>
            </w:rPr>
            <w:t xml:space="preserve">Software Product Architecture </w:t>
          </w:r>
          <w:r w:rsidRPr="0040324D">
            <w:rPr>
              <w:noProof/>
              <w:lang w:val="en-GB" w:eastAsia="fr-FR"/>
            </w:rPr>
            <w:t>Resources Control System</w:t>
          </w:r>
        </w:p>
      </w:tc>
    </w:tr>
    <w:tr w:rsidR="000B5889" w:rsidRPr="004615CE" w14:paraId="3605EBE3" w14:textId="77777777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14:paraId="00FE09B1" w14:textId="77777777" w:rsidR="000B5889" w:rsidRPr="00B163C1" w:rsidRDefault="000B5889" w:rsidP="00991748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14:paraId="2CC67BDB" w14:textId="77777777" w:rsidR="000B5889" w:rsidRPr="00B163C1" w:rsidRDefault="000B5889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14:paraId="558A4F02" w14:textId="77777777" w:rsidR="000B5889" w:rsidRPr="00B163C1" w:rsidRDefault="000B5889" w:rsidP="004F3453">
          <w:pPr>
            <w:rPr>
              <w:lang w:val="en-GB"/>
            </w:rPr>
          </w:pPr>
        </w:p>
      </w:tc>
    </w:tr>
    <w:tr w:rsidR="000B5889" w:rsidRPr="00B163C1" w14:paraId="00755730" w14:textId="77777777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14:paraId="1C3731B1" w14:textId="77777777" w:rsidR="000B5889" w:rsidRPr="00B163C1" w:rsidRDefault="000B5889" w:rsidP="000B5889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14:paraId="0C7A1F0F" w14:textId="77777777" w:rsidR="000B5889" w:rsidRPr="00B163C1" w:rsidRDefault="00B163C1" w:rsidP="000B5889">
          <w:pPr>
            <w:pStyle w:val="En-tte"/>
            <w:tabs>
              <w:tab w:val="left" w:pos="510"/>
            </w:tabs>
            <w:rPr>
              <w:lang w:val="en-GB"/>
            </w:rPr>
          </w:pPr>
          <w:r>
            <w:rPr>
              <w:lang w:val="en-GB"/>
            </w:rPr>
            <w:t>Project name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14:paraId="44062810" w14:textId="77777777" w:rsidR="000B5889" w:rsidRPr="00B163C1" w:rsidRDefault="00CA1002" w:rsidP="00A877D6">
          <w:pPr>
            <w:pStyle w:val="En-tte"/>
            <w:tabs>
              <w:tab w:val="left" w:pos="510"/>
            </w:tabs>
            <w:rPr>
              <w:lang w:val="en-GB"/>
            </w:rPr>
          </w:pPr>
          <w:sdt>
            <w:sdtPr>
              <w:rPr>
                <w:rStyle w:val="lev"/>
                <w:lang w:val="en-GB"/>
              </w:rPr>
              <w:alias w:val="Titre "/>
              <w:tag w:val=""/>
              <w:id w:val="176487538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A877D6">
                <w:rPr>
                  <w:rStyle w:val="lev"/>
                </w:rPr>
                <w:t>CALS</w:t>
              </w:r>
              <w:r w:rsidR="00292D05">
                <w:rPr>
                  <w:rStyle w:val="lev"/>
                </w:rPr>
                <w:t xml:space="preserve"> SIM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14:paraId="3B3BCEB2" w14:textId="77777777" w:rsidR="000B5889" w:rsidRPr="00B163C1" w:rsidRDefault="000B5889" w:rsidP="000B5889">
          <w:pPr>
            <w:rPr>
              <w:lang w:val="en-GB"/>
            </w:rPr>
          </w:pPr>
        </w:p>
      </w:tc>
    </w:tr>
    <w:tr w:rsidR="000B5889" w:rsidRPr="00B163C1" w14:paraId="257CB43A" w14:textId="77777777" w:rsidTr="00A877D6">
      <w:trPr>
        <w:trHeight w:val="302"/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309E7BB8" w14:textId="77777777" w:rsidR="000B5889" w:rsidRPr="00B163C1" w:rsidRDefault="000B5889" w:rsidP="000B5889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14:paraId="4AFD0CEC" w14:textId="77777777" w:rsidR="000B5889" w:rsidRPr="00B163C1" w:rsidRDefault="00B163C1" w:rsidP="000B5889">
          <w:pPr>
            <w:pStyle w:val="En-tte"/>
            <w:tabs>
              <w:tab w:val="left" w:pos="510"/>
            </w:tabs>
            <w:rPr>
              <w:lang w:val="en-GB"/>
            </w:rPr>
          </w:pPr>
          <w:r>
            <w:rPr>
              <w:lang w:val="en-GB"/>
            </w:rPr>
            <w:t xml:space="preserve">Subject 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68E59F39" w14:textId="4C10A392" w:rsidR="000B5889" w:rsidRPr="00B163C1" w:rsidRDefault="00CA1002" w:rsidP="00A877D6">
          <w:pPr>
            <w:pStyle w:val="En-tte"/>
            <w:tabs>
              <w:tab w:val="left" w:pos="510"/>
            </w:tabs>
            <w:rPr>
              <w:i/>
              <w:lang w:val="en-GB"/>
            </w:rPr>
          </w:pPr>
          <w:sdt>
            <w:sdtPr>
              <w:rPr>
                <w:rStyle w:val="Accentuation"/>
                <w:i w:val="0"/>
                <w:lang w:val="en-GB"/>
              </w:rPr>
              <w:alias w:val="Objet "/>
              <w:tag w:val=""/>
              <w:id w:val="176310159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r w:rsidR="009028E1">
                <w:rPr>
                  <w:rStyle w:val="Accentuation"/>
                  <w:i w:val="0"/>
                  <w:lang w:val="en-US"/>
                </w:rPr>
                <w:t>SERVER Specification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4C1A3C00" w14:textId="77777777" w:rsidR="000B5889" w:rsidRPr="00B163C1" w:rsidRDefault="000B5889" w:rsidP="000B5889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</w:tr>
    <w:tr w:rsidR="000B5889" w:rsidRPr="00B163C1" w14:paraId="375F8F16" w14:textId="77777777" w:rsidTr="00AE09C2">
      <w:trPr>
        <w:jc w:val="center"/>
      </w:trPr>
      <w:tc>
        <w:tcPr>
          <w:tcW w:w="226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C1AE1F3" w14:textId="77777777" w:rsidR="000B5889" w:rsidRPr="00B163C1" w:rsidRDefault="000B5889" w:rsidP="000B5889">
          <w:pPr>
            <w:pStyle w:val="Sous-titre"/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14:paraId="6E5AE8B0" w14:textId="77777777" w:rsidR="000B5889" w:rsidRPr="00B163C1" w:rsidRDefault="00B163C1" w:rsidP="000B5889">
          <w:pPr>
            <w:pStyle w:val="En-tte"/>
            <w:tabs>
              <w:tab w:val="left" w:pos="510"/>
            </w:tabs>
            <w:rPr>
              <w:lang w:val="en-GB"/>
            </w:rPr>
          </w:pPr>
          <w:r>
            <w:rPr>
              <w:lang w:val="en-GB"/>
            </w:rPr>
            <w:t>Chapter name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309D97BB" w14:textId="5443646C" w:rsidR="000B5889" w:rsidRPr="00B163C1" w:rsidRDefault="00137FB2" w:rsidP="004C50DC">
          <w:pPr>
            <w:pStyle w:val="En-tte"/>
            <w:tabs>
              <w:tab w:val="left" w:pos="510"/>
            </w:tabs>
            <w:rPr>
              <w:i/>
              <w:lang w:val="en-GB"/>
            </w:rPr>
          </w:pPr>
          <w:r w:rsidRPr="00B163C1">
            <w:rPr>
              <w:i/>
              <w:lang w:val="en-GB"/>
            </w:rPr>
            <w:fldChar w:fldCharType="begin"/>
          </w:r>
          <w:r w:rsidRPr="00B163C1">
            <w:rPr>
              <w:i/>
              <w:lang w:val="en-GB"/>
            </w:rPr>
            <w:instrText xml:space="preserve"> STYLEREF  "Heading 1 (out of Table of content)"  \* MERGEFORMAT </w:instrText>
          </w:r>
          <w:r w:rsidRPr="00B163C1">
            <w:rPr>
              <w:i/>
              <w:lang w:val="en-GB"/>
            </w:rPr>
            <w:fldChar w:fldCharType="end"/>
          </w:r>
        </w:p>
      </w:tc>
      <w:tc>
        <w:tcPr>
          <w:tcW w:w="2952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D2BB13" w14:textId="77777777" w:rsidR="000B5889" w:rsidRPr="00B163C1" w:rsidRDefault="000B5889" w:rsidP="000B5889">
          <w:pPr>
            <w:pStyle w:val="Sous-titre"/>
            <w:jc w:val="right"/>
            <w:rPr>
              <w:lang w:val="en-GB"/>
            </w:rPr>
          </w:pPr>
        </w:p>
      </w:tc>
    </w:tr>
  </w:tbl>
  <w:p w14:paraId="680107E5" w14:textId="0A181954" w:rsidR="00E83422" w:rsidRPr="00B163C1" w:rsidRDefault="00E83422" w:rsidP="00991748">
    <w:pPr>
      <w:pStyle w:val="En-tte"/>
      <w:tabs>
        <w:tab w:val="left" w:pos="510"/>
      </w:tabs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B4D58" w14:textId="77777777" w:rsidR="00BB3A46" w:rsidRDefault="00BB3A46" w:rsidP="00BD4445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A507C" w14:textId="77777777" w:rsidR="00C13459" w:rsidRPr="005B53B8" w:rsidRDefault="00C13459" w:rsidP="005B53B8">
    <w:pPr>
      <w:pStyle w:val="En-tte"/>
      <w:rPr>
        <w:rStyle w:val="Accentuation"/>
        <w:i w:val="0"/>
        <w:i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9643ED" w:rsidRPr="004615CE" w14:paraId="64EB6B04" w14:textId="77777777" w:rsidTr="00544AE3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8F03042" w14:textId="77777777" w:rsidR="009643ED" w:rsidRDefault="009643ED" w:rsidP="00544AE3">
          <w:pPr>
            <w:pStyle w:val="En-tte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292D05">
            <w:rPr>
              <w:noProof/>
              <w:lang w:val="en-GB" w:eastAsia="fr-FR"/>
            </w:rPr>
            <w:t>–</w:t>
          </w:r>
          <w:r>
            <w:rPr>
              <w:noProof/>
              <w:lang w:val="en-GB" w:eastAsia="fr-FR"/>
            </w:rPr>
            <w:t xml:space="preserve"> </w:t>
          </w:r>
          <w:sdt>
            <w:sdtPr>
              <w:rPr>
                <w:noProof/>
                <w:lang w:val="en-GB" w:eastAsia="fr-FR"/>
              </w:rPr>
              <w:alias w:val="Titre "/>
              <w:tag w:val=""/>
              <w:id w:val="25641633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877D6">
                <w:rPr>
                  <w:noProof/>
                  <w:lang w:val="en-US" w:eastAsia="fr-FR"/>
                </w:rPr>
                <w:t>CALS SIM</w:t>
              </w:r>
            </w:sdtContent>
          </w:sdt>
          <w:r>
            <w:rPr>
              <w:noProof/>
              <w:lang w:val="en-GB" w:eastAsia="fr-FR"/>
            </w:rPr>
            <w:t xml:space="preserve"> –</w:t>
          </w:r>
        </w:p>
        <w:p w14:paraId="5178122B" w14:textId="77777777" w:rsidR="009643ED" w:rsidRPr="00B163C1" w:rsidRDefault="009643ED" w:rsidP="00544AE3">
          <w:pPr>
            <w:pStyle w:val="En-tte"/>
            <w:tabs>
              <w:tab w:val="left" w:pos="510"/>
            </w:tabs>
            <w:jc w:val="center"/>
            <w:rPr>
              <w:lang w:val="en-GB"/>
            </w:rPr>
          </w:pPr>
          <w:r>
            <w:rPr>
              <w:noProof/>
              <w:lang w:val="en-GB" w:eastAsia="fr-FR"/>
            </w:rPr>
            <w:t>Stress and Fatigue Audit and Prediction Service Simulator</w:t>
          </w:r>
        </w:p>
      </w:tc>
      <w:tc>
        <w:tcPr>
          <w:tcW w:w="2126" w:type="dxa"/>
          <w:tcBorders>
            <w:left w:val="single" w:sz="4" w:space="0" w:color="auto"/>
          </w:tcBorders>
        </w:tcPr>
        <w:p w14:paraId="065DCC53" w14:textId="77777777" w:rsidR="009643ED" w:rsidRPr="00B163C1" w:rsidRDefault="009643ED" w:rsidP="009643ED">
          <w:pPr>
            <w:pStyle w:val="En-tte"/>
            <w:tabs>
              <w:tab w:val="left" w:pos="510"/>
            </w:tabs>
            <w:rPr>
              <w:lang w:val="en-GB"/>
            </w:rPr>
          </w:pPr>
          <w:r>
            <w:rPr>
              <w:lang w:val="en-GB"/>
            </w:rPr>
            <w:t>Publication date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57743151" w14:textId="77777777" w:rsidR="009643ED" w:rsidRPr="00B163C1" w:rsidRDefault="00CA1002" w:rsidP="009643ED">
          <w:pPr>
            <w:pStyle w:val="En-tte"/>
            <w:tabs>
              <w:tab w:val="left" w:pos="510"/>
            </w:tabs>
            <w:rPr>
              <w:lang w:val="en-GB"/>
            </w:rPr>
          </w:pPr>
          <w:sdt>
            <w:sdtPr>
              <w:rPr>
                <w:lang w:val="en-GB"/>
              </w:rPr>
              <w:alias w:val="Date de publication"/>
              <w:tag w:val=""/>
              <w:id w:val="512891577"/>
              <w:dataBinding w:prefixMappings="xmlns:ns0='http://schemas.microsoft.com/office/2006/coverPageProps' " w:xpath="/ns0:CoverPageProperties[1]/ns0:PublishDate[1]" w:storeItemID="{55AF091B-3C7A-41E3-B477-F2FDAA23CFDA}"/>
              <w:date w:fullDate="2016-02-23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A877D6">
                <w:t>23/02/2016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F94CDDD" w14:textId="77777777" w:rsidR="005C0EDD" w:rsidRPr="009070E5" w:rsidRDefault="005C0EDD" w:rsidP="005C0EDD">
          <w:pPr>
            <w:pStyle w:val="En-tte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9070E5">
            <w:rPr>
              <w:noProof/>
              <w:lang w:val="en-GB" w:eastAsia="fr-FR"/>
            </w:rPr>
            <w:t xml:space="preserve">– </w:t>
          </w:r>
          <w:r>
            <w:rPr>
              <w:noProof/>
              <w:lang w:val="en-GB" w:eastAsia="fr-FR"/>
            </w:rPr>
            <w:t>SPARCS</w:t>
          </w:r>
          <w:r w:rsidRPr="009070E5">
            <w:rPr>
              <w:noProof/>
              <w:lang w:val="en-GB" w:eastAsia="fr-FR"/>
            </w:rPr>
            <w:t xml:space="preserve"> –</w:t>
          </w:r>
        </w:p>
        <w:p w14:paraId="2AAA5E2B" w14:textId="77777777" w:rsidR="009643ED" w:rsidRPr="00B163C1" w:rsidRDefault="005C0EDD" w:rsidP="005C0EDD">
          <w:pPr>
            <w:pStyle w:val="En-tte"/>
            <w:tabs>
              <w:tab w:val="left" w:pos="510"/>
            </w:tabs>
            <w:jc w:val="center"/>
            <w:rPr>
              <w:lang w:val="en-GB"/>
            </w:rPr>
          </w:pPr>
          <w:r>
            <w:rPr>
              <w:noProof/>
              <w:lang w:val="en-GB" w:eastAsia="fr-FR"/>
            </w:rPr>
            <w:t xml:space="preserve">Software Product Architecture </w:t>
          </w:r>
          <w:r w:rsidRPr="0040324D">
            <w:rPr>
              <w:noProof/>
              <w:lang w:val="en-GB" w:eastAsia="fr-FR"/>
            </w:rPr>
            <w:t>Resources Control System</w:t>
          </w:r>
        </w:p>
      </w:tc>
    </w:tr>
    <w:tr w:rsidR="009643ED" w:rsidRPr="004615CE" w14:paraId="7EEA104C" w14:textId="77777777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14:paraId="367558A9" w14:textId="77777777" w:rsidR="009643ED" w:rsidRPr="000565CA" w:rsidRDefault="009643ED" w:rsidP="009643ED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14:paraId="4ED72DED" w14:textId="77777777" w:rsidR="009643ED" w:rsidRPr="00991748" w:rsidRDefault="009643ED" w:rsidP="009643ED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14:paraId="3009B178" w14:textId="77777777" w:rsidR="009643ED" w:rsidRPr="000565CA" w:rsidRDefault="009643ED" w:rsidP="009643ED">
          <w:pPr>
            <w:rPr>
              <w:lang w:val="en-GB"/>
            </w:rPr>
          </w:pPr>
        </w:p>
      </w:tc>
    </w:tr>
    <w:tr w:rsidR="009643ED" w:rsidRPr="000B5889" w14:paraId="6177642B" w14:textId="77777777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14:paraId="74802D4A" w14:textId="77777777" w:rsidR="009643ED" w:rsidRPr="000565CA" w:rsidRDefault="009643ED" w:rsidP="009643ED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14:paraId="74566F7C" w14:textId="77777777" w:rsidR="009643ED" w:rsidRDefault="009643ED" w:rsidP="009643ED">
          <w:pPr>
            <w:pStyle w:val="En-tte"/>
            <w:tabs>
              <w:tab w:val="left" w:pos="510"/>
            </w:tabs>
          </w:pPr>
          <w:r>
            <w:rPr>
              <w:lang w:val="en-GB"/>
            </w:rPr>
            <w:t>Project name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14:paraId="32FFCEC6" w14:textId="77777777" w:rsidR="009643ED" w:rsidRDefault="00CA1002" w:rsidP="009643ED">
          <w:pPr>
            <w:pStyle w:val="En-tte"/>
            <w:tabs>
              <w:tab w:val="left" w:pos="510"/>
            </w:tabs>
          </w:pPr>
          <w:sdt>
            <w:sdtPr>
              <w:rPr>
                <w:rStyle w:val="lev"/>
                <w:lang w:val="en-GB"/>
              </w:rPr>
              <w:alias w:val="Titre "/>
              <w:tag w:val=""/>
              <w:id w:val="187380794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A877D6">
                <w:rPr>
                  <w:rStyle w:val="lev"/>
                  <w:lang w:val="en-US"/>
                </w:rPr>
                <w:t>CALS SIM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14:paraId="1AAC5CF8" w14:textId="77777777" w:rsidR="009643ED" w:rsidRPr="000B5889" w:rsidRDefault="009643ED" w:rsidP="009643ED">
          <w:pPr>
            <w:rPr>
              <w:lang w:val="en-US"/>
            </w:rPr>
          </w:pPr>
        </w:p>
      </w:tc>
    </w:tr>
    <w:tr w:rsidR="009643ED" w14:paraId="2BDD111B" w14:textId="77777777" w:rsidTr="00AE09C2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3C4AA9CD" w14:textId="77777777" w:rsidR="009643ED" w:rsidRPr="000B5889" w:rsidRDefault="009643ED" w:rsidP="009643ED">
          <w:pPr>
            <w:pStyle w:val="En-tte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14:paraId="1760F1B2" w14:textId="77777777" w:rsidR="009643ED" w:rsidRDefault="009643ED" w:rsidP="009643ED">
          <w:pPr>
            <w:pStyle w:val="En-tte"/>
            <w:tabs>
              <w:tab w:val="left" w:pos="510"/>
            </w:tabs>
          </w:pPr>
          <w:r>
            <w:rPr>
              <w:lang w:val="en-GB"/>
            </w:rPr>
            <w:t xml:space="preserve">Subject 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7D24F36E" w14:textId="56BF9165" w:rsidR="009643ED" w:rsidRPr="000D7472" w:rsidRDefault="00CA1002" w:rsidP="009643ED">
          <w:pPr>
            <w:pStyle w:val="En-tte"/>
            <w:tabs>
              <w:tab w:val="clear" w:pos="4536"/>
              <w:tab w:val="clear" w:pos="9072"/>
              <w:tab w:val="left" w:pos="510"/>
              <w:tab w:val="left" w:pos="1997"/>
            </w:tabs>
            <w:rPr>
              <w:i/>
            </w:rPr>
          </w:pPr>
          <w:sdt>
            <w:sdtPr>
              <w:rPr>
                <w:rStyle w:val="Accentuation"/>
                <w:i w:val="0"/>
                <w:lang w:val="en-GB"/>
              </w:rPr>
              <w:alias w:val="Objet "/>
              <w:tag w:val=""/>
              <w:id w:val="68964731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r w:rsidR="009028E1">
                <w:rPr>
                  <w:rStyle w:val="Accentuation"/>
                  <w:i w:val="0"/>
                  <w:lang w:val="en-US"/>
                </w:rPr>
                <w:t>SERVER Specification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0D9BC4E4" w14:textId="77777777" w:rsidR="009643ED" w:rsidRDefault="009643ED" w:rsidP="009643ED">
          <w:pPr>
            <w:pStyle w:val="En-tte"/>
            <w:tabs>
              <w:tab w:val="left" w:pos="510"/>
            </w:tabs>
          </w:pPr>
        </w:p>
      </w:tc>
    </w:tr>
    <w:tr w:rsidR="009643ED" w14:paraId="0B1700CA" w14:textId="77777777" w:rsidTr="00AE09C2">
      <w:trPr>
        <w:jc w:val="center"/>
      </w:trPr>
      <w:tc>
        <w:tcPr>
          <w:tcW w:w="226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AE60E13" w14:textId="77777777" w:rsidR="009643ED" w:rsidRPr="00B163C1" w:rsidRDefault="009643ED" w:rsidP="009643ED">
          <w:pPr>
            <w:pStyle w:val="Sous-titre"/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14:paraId="46B6E3DE" w14:textId="77777777" w:rsidR="009643ED" w:rsidRPr="00B163C1" w:rsidRDefault="009643ED" w:rsidP="009643ED">
          <w:pPr>
            <w:pStyle w:val="En-tte"/>
            <w:tabs>
              <w:tab w:val="left" w:pos="510"/>
            </w:tabs>
            <w:rPr>
              <w:lang w:val="en-GB"/>
            </w:rPr>
          </w:pPr>
          <w:r>
            <w:rPr>
              <w:lang w:val="en-GB"/>
            </w:rPr>
            <w:t>Chapter name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715083E0" w14:textId="79343872" w:rsidR="00E74A30" w:rsidRPr="00B163C1" w:rsidRDefault="00E74A30" w:rsidP="009643ED">
          <w:pPr>
            <w:pStyle w:val="En-tte"/>
            <w:tabs>
              <w:tab w:val="left" w:pos="510"/>
            </w:tabs>
            <w:rPr>
              <w:i/>
              <w:lang w:val="en-GB"/>
            </w:rPr>
          </w:pPr>
          <w:r>
            <w:rPr>
              <w:i/>
              <w:lang w:val="en-GB"/>
            </w:rPr>
            <w:t>Server</w:t>
          </w:r>
        </w:p>
      </w:tc>
      <w:tc>
        <w:tcPr>
          <w:tcW w:w="2952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8E02C79" w14:textId="77777777" w:rsidR="009643ED" w:rsidRPr="00B163C1" w:rsidRDefault="009643ED" w:rsidP="009643ED">
          <w:pPr>
            <w:pStyle w:val="Sous-titre"/>
            <w:jc w:val="right"/>
            <w:rPr>
              <w:lang w:val="en-GB"/>
            </w:rPr>
          </w:pPr>
        </w:p>
      </w:tc>
    </w:tr>
  </w:tbl>
  <w:p w14:paraId="0C860F44" w14:textId="24FF823E" w:rsidR="005B53B8" w:rsidRPr="00991748" w:rsidRDefault="005B53B8" w:rsidP="00991748">
    <w:pPr>
      <w:pStyle w:val="En-tte"/>
      <w:tabs>
        <w:tab w:val="left" w:pos="510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D0DB3" w14:textId="77777777" w:rsidR="005B53B8" w:rsidRPr="005B53B8" w:rsidRDefault="005B53B8" w:rsidP="005B53B8">
    <w:pPr>
      <w:pStyle w:val="En-tte"/>
      <w:rPr>
        <w:rStyle w:val="Accentuation"/>
        <w:i w:val="0"/>
        <w:i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26E4"/>
    <w:multiLevelType w:val="hybridMultilevel"/>
    <w:tmpl w:val="95E26AEE"/>
    <w:lvl w:ilvl="0" w:tplc="065429DE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85488"/>
    <w:multiLevelType w:val="hybridMultilevel"/>
    <w:tmpl w:val="09FC7386"/>
    <w:lvl w:ilvl="0" w:tplc="DC80CF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C2EB7"/>
    <w:multiLevelType w:val="hybridMultilevel"/>
    <w:tmpl w:val="535451C8"/>
    <w:lvl w:ilvl="0" w:tplc="F3FEF39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20AF7"/>
    <w:multiLevelType w:val="hybridMultilevel"/>
    <w:tmpl w:val="082A95B4"/>
    <w:lvl w:ilvl="0" w:tplc="8848C1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A6618"/>
    <w:multiLevelType w:val="multilevel"/>
    <w:tmpl w:val="0C66FCD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8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5" w15:restartNumberingAfterBreak="0">
    <w:nsid w:val="4A1F3F28"/>
    <w:multiLevelType w:val="multilevel"/>
    <w:tmpl w:val="F59C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F52BDA"/>
    <w:multiLevelType w:val="hybridMultilevel"/>
    <w:tmpl w:val="2F460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D3F2A"/>
    <w:multiLevelType w:val="hybridMultilevel"/>
    <w:tmpl w:val="05D28322"/>
    <w:lvl w:ilvl="0" w:tplc="ACA81E4E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5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5"/>
  </w:num>
  <w:num w:numId="18">
    <w:abstractNumId w:val="3"/>
  </w:num>
  <w:num w:numId="19">
    <w:abstractNumId w:val="2"/>
  </w:num>
  <w:num w:numId="20">
    <w:abstractNumId w:val="0"/>
  </w:num>
  <w:num w:numId="21">
    <w:abstractNumId w:val="7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3MDE1ADIszU0NDJV0lIJTi4sz8/NACgxrAeaicHAsAAAA"/>
  </w:docVars>
  <w:rsids>
    <w:rsidRoot w:val="00A877D6"/>
    <w:rsid w:val="0000645A"/>
    <w:rsid w:val="00006CE2"/>
    <w:rsid w:val="00011E11"/>
    <w:rsid w:val="00037D1F"/>
    <w:rsid w:val="00050137"/>
    <w:rsid w:val="00051429"/>
    <w:rsid w:val="000565CA"/>
    <w:rsid w:val="000738EF"/>
    <w:rsid w:val="00074A8E"/>
    <w:rsid w:val="000752D7"/>
    <w:rsid w:val="00080938"/>
    <w:rsid w:val="0009773B"/>
    <w:rsid w:val="000B0384"/>
    <w:rsid w:val="000B5889"/>
    <w:rsid w:val="000D7472"/>
    <w:rsid w:val="000E0351"/>
    <w:rsid w:val="000E36D8"/>
    <w:rsid w:val="000E782C"/>
    <w:rsid w:val="001309E4"/>
    <w:rsid w:val="00132861"/>
    <w:rsid w:val="00137FB2"/>
    <w:rsid w:val="001437A0"/>
    <w:rsid w:val="00147043"/>
    <w:rsid w:val="0014708A"/>
    <w:rsid w:val="00171124"/>
    <w:rsid w:val="00181574"/>
    <w:rsid w:val="00182F15"/>
    <w:rsid w:val="001A0CE2"/>
    <w:rsid w:val="001A7C27"/>
    <w:rsid w:val="001C0E27"/>
    <w:rsid w:val="001C2014"/>
    <w:rsid w:val="001D43B0"/>
    <w:rsid w:val="001E184D"/>
    <w:rsid w:val="001F18F1"/>
    <w:rsid w:val="002000A0"/>
    <w:rsid w:val="002344E2"/>
    <w:rsid w:val="00246F15"/>
    <w:rsid w:val="00270418"/>
    <w:rsid w:val="002859CB"/>
    <w:rsid w:val="00291275"/>
    <w:rsid w:val="00292D05"/>
    <w:rsid w:val="002942EA"/>
    <w:rsid w:val="002B07CD"/>
    <w:rsid w:val="002C1197"/>
    <w:rsid w:val="002E5D54"/>
    <w:rsid w:val="002E7900"/>
    <w:rsid w:val="002F6689"/>
    <w:rsid w:val="003024B8"/>
    <w:rsid w:val="0031333C"/>
    <w:rsid w:val="00321D20"/>
    <w:rsid w:val="00322E79"/>
    <w:rsid w:val="00326EC4"/>
    <w:rsid w:val="0036661F"/>
    <w:rsid w:val="00371B9B"/>
    <w:rsid w:val="00373412"/>
    <w:rsid w:val="003834CC"/>
    <w:rsid w:val="00383EED"/>
    <w:rsid w:val="00386A7D"/>
    <w:rsid w:val="00387C3C"/>
    <w:rsid w:val="003A015B"/>
    <w:rsid w:val="003B1A5B"/>
    <w:rsid w:val="003C7B0E"/>
    <w:rsid w:val="003D47E6"/>
    <w:rsid w:val="003D6EB0"/>
    <w:rsid w:val="003F221F"/>
    <w:rsid w:val="00406AF0"/>
    <w:rsid w:val="00417AF9"/>
    <w:rsid w:val="004335EE"/>
    <w:rsid w:val="00437BD5"/>
    <w:rsid w:val="004615CE"/>
    <w:rsid w:val="00470749"/>
    <w:rsid w:val="00481556"/>
    <w:rsid w:val="004960E7"/>
    <w:rsid w:val="004C50DC"/>
    <w:rsid w:val="004D6938"/>
    <w:rsid w:val="004D761D"/>
    <w:rsid w:val="004E640C"/>
    <w:rsid w:val="004F54EB"/>
    <w:rsid w:val="00514B1F"/>
    <w:rsid w:val="0052076A"/>
    <w:rsid w:val="00531753"/>
    <w:rsid w:val="00544AE3"/>
    <w:rsid w:val="00552E8A"/>
    <w:rsid w:val="00554B1C"/>
    <w:rsid w:val="0057746E"/>
    <w:rsid w:val="00590C04"/>
    <w:rsid w:val="005B53B8"/>
    <w:rsid w:val="005B6580"/>
    <w:rsid w:val="005C0EDD"/>
    <w:rsid w:val="005C4A65"/>
    <w:rsid w:val="005C51DF"/>
    <w:rsid w:val="005D070B"/>
    <w:rsid w:val="005E2550"/>
    <w:rsid w:val="005F1A7C"/>
    <w:rsid w:val="00606A12"/>
    <w:rsid w:val="006170A5"/>
    <w:rsid w:val="00624978"/>
    <w:rsid w:val="00641C97"/>
    <w:rsid w:val="00650522"/>
    <w:rsid w:val="006557DD"/>
    <w:rsid w:val="00661AFB"/>
    <w:rsid w:val="00665A7A"/>
    <w:rsid w:val="006706E0"/>
    <w:rsid w:val="0068090C"/>
    <w:rsid w:val="0068648D"/>
    <w:rsid w:val="006952A6"/>
    <w:rsid w:val="00712096"/>
    <w:rsid w:val="00730479"/>
    <w:rsid w:val="00740920"/>
    <w:rsid w:val="0075183A"/>
    <w:rsid w:val="007533D1"/>
    <w:rsid w:val="0075345E"/>
    <w:rsid w:val="00764F4F"/>
    <w:rsid w:val="007705DC"/>
    <w:rsid w:val="00791006"/>
    <w:rsid w:val="007961CE"/>
    <w:rsid w:val="007C0467"/>
    <w:rsid w:val="007D0BF0"/>
    <w:rsid w:val="007D4C11"/>
    <w:rsid w:val="007F303A"/>
    <w:rsid w:val="007F59A6"/>
    <w:rsid w:val="007F5D78"/>
    <w:rsid w:val="008068E2"/>
    <w:rsid w:val="00810C9E"/>
    <w:rsid w:val="00811826"/>
    <w:rsid w:val="008359AB"/>
    <w:rsid w:val="0085133C"/>
    <w:rsid w:val="00867846"/>
    <w:rsid w:val="00885B4F"/>
    <w:rsid w:val="009028E1"/>
    <w:rsid w:val="00924B5A"/>
    <w:rsid w:val="00944083"/>
    <w:rsid w:val="0095010B"/>
    <w:rsid w:val="009643ED"/>
    <w:rsid w:val="00967A2F"/>
    <w:rsid w:val="00975794"/>
    <w:rsid w:val="00980678"/>
    <w:rsid w:val="00991748"/>
    <w:rsid w:val="009B4F9C"/>
    <w:rsid w:val="009C5FFA"/>
    <w:rsid w:val="009E3BA7"/>
    <w:rsid w:val="009F28D9"/>
    <w:rsid w:val="00A010E4"/>
    <w:rsid w:val="00A13CF8"/>
    <w:rsid w:val="00A16DB1"/>
    <w:rsid w:val="00A22D28"/>
    <w:rsid w:val="00A32813"/>
    <w:rsid w:val="00A64B9E"/>
    <w:rsid w:val="00A877D6"/>
    <w:rsid w:val="00A92C3B"/>
    <w:rsid w:val="00AA7512"/>
    <w:rsid w:val="00AC2341"/>
    <w:rsid w:val="00AE09C2"/>
    <w:rsid w:val="00AE4187"/>
    <w:rsid w:val="00B06173"/>
    <w:rsid w:val="00B1355E"/>
    <w:rsid w:val="00B13AA6"/>
    <w:rsid w:val="00B163C1"/>
    <w:rsid w:val="00B17B6B"/>
    <w:rsid w:val="00B4087B"/>
    <w:rsid w:val="00B91D65"/>
    <w:rsid w:val="00B95729"/>
    <w:rsid w:val="00B96E59"/>
    <w:rsid w:val="00BB3A46"/>
    <w:rsid w:val="00BD2037"/>
    <w:rsid w:val="00BD4445"/>
    <w:rsid w:val="00BF611B"/>
    <w:rsid w:val="00C13459"/>
    <w:rsid w:val="00C34099"/>
    <w:rsid w:val="00C41563"/>
    <w:rsid w:val="00C468F3"/>
    <w:rsid w:val="00C5030B"/>
    <w:rsid w:val="00C65D42"/>
    <w:rsid w:val="00C84245"/>
    <w:rsid w:val="00C85D0E"/>
    <w:rsid w:val="00C97997"/>
    <w:rsid w:val="00CA1002"/>
    <w:rsid w:val="00CA6E78"/>
    <w:rsid w:val="00CC6393"/>
    <w:rsid w:val="00CD3B15"/>
    <w:rsid w:val="00CD48CD"/>
    <w:rsid w:val="00CD4B5F"/>
    <w:rsid w:val="00CF1DCA"/>
    <w:rsid w:val="00CF54FF"/>
    <w:rsid w:val="00D033A8"/>
    <w:rsid w:val="00D43EC3"/>
    <w:rsid w:val="00D60867"/>
    <w:rsid w:val="00D71CD2"/>
    <w:rsid w:val="00D77D16"/>
    <w:rsid w:val="00D85F91"/>
    <w:rsid w:val="00DA07FE"/>
    <w:rsid w:val="00DA69CA"/>
    <w:rsid w:val="00DC06B8"/>
    <w:rsid w:val="00DE69FF"/>
    <w:rsid w:val="00DF3C47"/>
    <w:rsid w:val="00E0543E"/>
    <w:rsid w:val="00E1253D"/>
    <w:rsid w:val="00E1383F"/>
    <w:rsid w:val="00E16386"/>
    <w:rsid w:val="00E23EBD"/>
    <w:rsid w:val="00E25192"/>
    <w:rsid w:val="00E40992"/>
    <w:rsid w:val="00E40A30"/>
    <w:rsid w:val="00E62625"/>
    <w:rsid w:val="00E64A20"/>
    <w:rsid w:val="00E73C38"/>
    <w:rsid w:val="00E73DC1"/>
    <w:rsid w:val="00E74A30"/>
    <w:rsid w:val="00E76D96"/>
    <w:rsid w:val="00E81661"/>
    <w:rsid w:val="00E83422"/>
    <w:rsid w:val="00E92B0C"/>
    <w:rsid w:val="00EA369B"/>
    <w:rsid w:val="00ED19F1"/>
    <w:rsid w:val="00ED6AB0"/>
    <w:rsid w:val="00EE538B"/>
    <w:rsid w:val="00F010F9"/>
    <w:rsid w:val="00F02B4D"/>
    <w:rsid w:val="00F121D1"/>
    <w:rsid w:val="00F14081"/>
    <w:rsid w:val="00F166B0"/>
    <w:rsid w:val="00F356A5"/>
    <w:rsid w:val="00F45E54"/>
    <w:rsid w:val="00F67138"/>
    <w:rsid w:val="00F7660A"/>
    <w:rsid w:val="00FA4DDE"/>
    <w:rsid w:val="00FA513D"/>
    <w:rsid w:val="00FB01CD"/>
    <w:rsid w:val="00FD0BCD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D0B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78"/>
    <w:pPr>
      <w:jc w:val="both"/>
    </w:pPr>
  </w:style>
  <w:style w:type="paragraph" w:styleId="Titre1">
    <w:name w:val="heading 1"/>
    <w:aliases w:val="Title 1"/>
    <w:basedOn w:val="Normal"/>
    <w:next w:val="Normal"/>
    <w:link w:val="Titre1Car"/>
    <w:uiPriority w:val="9"/>
    <w:qFormat/>
    <w:rsid w:val="00E64A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aliases w:val="Title 2"/>
    <w:basedOn w:val="Normal"/>
    <w:next w:val="Normal"/>
    <w:link w:val="Titre2Car"/>
    <w:uiPriority w:val="9"/>
    <w:unhideWhenUsed/>
    <w:qFormat/>
    <w:rsid w:val="00E64A2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aliases w:val="Title 3"/>
    <w:basedOn w:val="Normal"/>
    <w:next w:val="Normal"/>
    <w:link w:val="Titre3Car"/>
    <w:uiPriority w:val="9"/>
    <w:unhideWhenUsed/>
    <w:qFormat/>
    <w:rsid w:val="00E64A2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aliases w:val="Title 4"/>
    <w:basedOn w:val="Normal"/>
    <w:next w:val="Normal"/>
    <w:link w:val="Titre4Car"/>
    <w:uiPriority w:val="9"/>
    <w:unhideWhenUsed/>
    <w:qFormat/>
    <w:rsid w:val="005F1A7C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Titre5">
    <w:name w:val="heading 5"/>
    <w:aliases w:val="Title 5"/>
    <w:basedOn w:val="Titre3"/>
    <w:next w:val="Normal"/>
    <w:link w:val="Titre5Car"/>
    <w:uiPriority w:val="9"/>
    <w:unhideWhenUsed/>
    <w:qFormat/>
    <w:rsid w:val="005F1A7C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uiPriority w:val="9"/>
    <w:unhideWhenUsed/>
    <w:rsid w:val="005F1A7C"/>
    <w:pPr>
      <w:numPr>
        <w:ilvl w:val="5"/>
      </w:numPr>
      <w:outlineLvl w:val="5"/>
    </w:pPr>
  </w:style>
  <w:style w:type="paragraph" w:styleId="Titre7">
    <w:name w:val="heading 7"/>
    <w:basedOn w:val="Titre6"/>
    <w:next w:val="Normal"/>
    <w:link w:val="Titre7Car"/>
    <w:uiPriority w:val="9"/>
    <w:unhideWhenUsed/>
    <w:rsid w:val="005F1A7C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link w:val="Titre8Car"/>
    <w:uiPriority w:val="9"/>
    <w:unhideWhenUsed/>
    <w:rsid w:val="005F1A7C"/>
    <w:pPr>
      <w:numPr>
        <w:ilvl w:val="8"/>
      </w:numPr>
      <w:outlineLvl w:val="7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outofTableofcontent">
    <w:name w:val="Heading 1 (out of Table of content)"/>
    <w:basedOn w:val="Normal"/>
    <w:next w:val="Normal"/>
    <w:link w:val="Heading1outofTableofcontentChar"/>
    <w:qFormat/>
    <w:rsid w:val="00E64A20"/>
    <w:pPr>
      <w:spacing w:after="40" w:line="240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outofTableofcontentChar">
    <w:name w:val="Heading 1 (out of Table of content) Char"/>
    <w:basedOn w:val="Titre1Car"/>
    <w:link w:val="Heading1outofTableofcontent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1Car">
    <w:name w:val="Titre 1 Car"/>
    <w:aliases w:val="Title 1 Car"/>
    <w:basedOn w:val="Policepardfaut"/>
    <w:link w:val="Titre1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aliases w:val="Title 2 Car"/>
    <w:basedOn w:val="Policepardfaut"/>
    <w:link w:val="Titre2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aliases w:val="Title 3 Car"/>
    <w:basedOn w:val="Policepardfaut"/>
    <w:link w:val="Titre3"/>
    <w:uiPriority w:val="9"/>
    <w:rsid w:val="00E64A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aliases w:val="Title 4 Car"/>
    <w:basedOn w:val="Policepardfaut"/>
    <w:link w:val="Titre4"/>
    <w:uiPriority w:val="9"/>
    <w:rsid w:val="005F1A7C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Titre5Car">
    <w:name w:val="Titre 5 Car"/>
    <w:aliases w:val="Title 5 Car"/>
    <w:basedOn w:val="Policepardfaut"/>
    <w:link w:val="Titre5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7F5D78"/>
    <w:pPr>
      <w:spacing w:after="0" w:line="240" w:lineRule="auto"/>
      <w:jc w:val="both"/>
    </w:pPr>
    <w:rPr>
      <w:lang w:eastAsia="ko-K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5D78"/>
    <w:rPr>
      <w:lang w:eastAsia="ko-KR"/>
    </w:rPr>
  </w:style>
  <w:style w:type="character" w:styleId="Textedelespacerserv">
    <w:name w:val="Placeholder Text"/>
    <w:basedOn w:val="Policepardfaut"/>
    <w:uiPriority w:val="99"/>
    <w:semiHidden/>
    <w:rsid w:val="00E6262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A46"/>
  </w:style>
  <w:style w:type="paragraph" w:styleId="Pieddepage">
    <w:name w:val="footer"/>
    <w:basedOn w:val="Normal"/>
    <w:link w:val="Pieddepag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A46"/>
  </w:style>
  <w:style w:type="paragraph" w:customStyle="1" w:styleId="Heading2outofTableofcontent">
    <w:name w:val="Heading 2 (out of Table of content)"/>
    <w:basedOn w:val="Normal"/>
    <w:next w:val="Normal"/>
    <w:link w:val="Heading2outofTableofcontentChar"/>
    <w:qFormat/>
    <w:rsid w:val="00E64A20"/>
    <w:pPr>
      <w:spacing w:after="40" w:line="240" w:lineRule="auto"/>
    </w:pPr>
    <w:rPr>
      <w:rFonts w:asciiTheme="majorHAnsi" w:hAnsiTheme="majorHAnsi"/>
      <w:color w:val="2E74B5" w:themeColor="accent1" w:themeShade="BF"/>
      <w:sz w:val="28"/>
    </w:rPr>
  </w:style>
  <w:style w:type="table" w:styleId="Grilledutableau">
    <w:name w:val="Table Grid"/>
    <w:basedOn w:val="TableauNormal"/>
    <w:uiPriority w:val="39"/>
    <w:rsid w:val="00ED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outofTableofcontentChar">
    <w:name w:val="Heading 2 (out of Table of content) Char"/>
    <w:basedOn w:val="Policepardfaut"/>
    <w:link w:val="Heading2outofTableofcontent"/>
    <w:rsid w:val="00E64A20"/>
    <w:rPr>
      <w:rFonts w:asciiTheme="majorHAnsi" w:hAnsiTheme="majorHAnsi"/>
      <w:color w:val="2E74B5" w:themeColor="accent1" w:themeShade="BF"/>
      <w:sz w:val="28"/>
    </w:rPr>
  </w:style>
  <w:style w:type="paragraph" w:styleId="En-ttedetabledesmatires">
    <w:name w:val="TOC Heading"/>
    <w:basedOn w:val="Titre1"/>
    <w:next w:val="Normal"/>
    <w:uiPriority w:val="39"/>
    <w:unhideWhenUsed/>
    <w:rsid w:val="000E782C"/>
    <w:pPr>
      <w:numPr>
        <w:numId w:val="0"/>
      </w:numPr>
      <w:jc w:val="left"/>
      <w:outlineLvl w:val="9"/>
    </w:pPr>
    <w:rPr>
      <w:lang w:eastAsia="ko-KR"/>
    </w:rPr>
  </w:style>
  <w:style w:type="character" w:customStyle="1" w:styleId="apple-converted-space">
    <w:name w:val="apple-converted-space"/>
    <w:basedOn w:val="Policepardfaut"/>
    <w:rsid w:val="00E76D96"/>
  </w:style>
  <w:style w:type="paragraph" w:styleId="TM1">
    <w:name w:val="toc 1"/>
    <w:basedOn w:val="Normal"/>
    <w:next w:val="Normal"/>
    <w:autoRedefine/>
    <w:uiPriority w:val="39"/>
    <w:unhideWhenUsed/>
    <w:rsid w:val="00B1355E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1355E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B1355E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1355E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1355E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1355E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1355E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1355E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1355E"/>
    <w:pPr>
      <w:spacing w:after="0"/>
      <w:ind w:left="1760"/>
    </w:pPr>
    <w:rPr>
      <w:sz w:val="20"/>
      <w:szCs w:val="20"/>
    </w:rPr>
  </w:style>
  <w:style w:type="character" w:styleId="Rfrenceintense">
    <w:name w:val="Intense Reference"/>
    <w:basedOn w:val="Policepardfaut"/>
    <w:uiPriority w:val="32"/>
    <w:rsid w:val="00FA513D"/>
    <w:rPr>
      <w:b/>
      <w:bCs/>
      <w:smallCaps/>
      <w:color w:val="5B9BD5" w:themeColor="accent1"/>
      <w:spacing w:val="5"/>
    </w:rPr>
  </w:style>
  <w:style w:type="character" w:styleId="Accentuation">
    <w:name w:val="Emphasis"/>
    <w:basedOn w:val="Policepardfaut"/>
    <w:uiPriority w:val="20"/>
    <w:rsid w:val="00FA513D"/>
    <w:rPr>
      <w:i/>
      <w:iCs/>
    </w:rPr>
  </w:style>
  <w:style w:type="character" w:styleId="lev">
    <w:name w:val="Strong"/>
    <w:basedOn w:val="Policepardfaut"/>
    <w:uiPriority w:val="22"/>
    <w:rsid w:val="00FA513D"/>
    <w:rPr>
      <w:b/>
      <w:bCs/>
    </w:rPr>
  </w:style>
  <w:style w:type="character" w:styleId="Lienhypertexte">
    <w:name w:val="Hyperlink"/>
    <w:basedOn w:val="Policepardfaut"/>
    <w:uiPriority w:val="99"/>
    <w:unhideWhenUsed/>
    <w:rsid w:val="00C468F3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99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rsid w:val="00E92B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92B0C"/>
    <w:rPr>
      <w:color w:val="5A5A5A" w:themeColor="text1" w:themeTint="A5"/>
      <w:spacing w:val="15"/>
    </w:rPr>
  </w:style>
  <w:style w:type="table" w:customStyle="1" w:styleId="SAFAPSTableHeadingRow">
    <w:name w:val="SAFAPS Table Heading Row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i w:val="0"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</w:style>
  <w:style w:type="table" w:customStyle="1" w:styleId="SAFAPSTableHeadingColumn">
    <w:name w:val="SAFAPS Table Heading Column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rPr>
        <w:rFonts w:asciiTheme="minorHAnsi" w:hAnsiTheme="minorHAnsi"/>
        <w:sz w:val="20"/>
      </w:r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nwCell">
      <w:rPr>
        <w:rFonts w:asciiTheme="majorHAnsi" w:hAnsiTheme="majorHAnsi"/>
        <w:b/>
        <w:sz w:val="20"/>
      </w:rPr>
    </w:tblStylePr>
  </w:style>
  <w:style w:type="table" w:customStyle="1" w:styleId="SAFAPSTableHeadingRow-Column">
    <w:name w:val="SAFAPS Table Heading Row-Column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shd w:val="clear" w:color="auto" w:fill="D9D9D9" w:themeFill="background1" w:themeFillShade="D9"/>
        <w:vAlign w:val="center"/>
      </w:tcPr>
    </w:tblStylePr>
    <w:tblStylePr w:type="nwCell">
      <w:tblPr/>
      <w:tcPr>
        <w:shd w:val="clear" w:color="auto" w:fill="BFBFBF" w:themeFill="background1" w:themeFillShade="BF"/>
      </w:tcPr>
    </w:tblStylePr>
  </w:style>
  <w:style w:type="paragraph" w:customStyle="1" w:styleId="ExplainationChapter">
    <w:name w:val="Explaination Chapter"/>
    <w:basedOn w:val="Normal"/>
    <w:link w:val="ExplainationChapterChar"/>
    <w:qFormat/>
    <w:rsid w:val="00E64A20"/>
    <w:rPr>
      <w:i/>
      <w:color w:val="767171" w:themeColor="background2" w:themeShade="80"/>
    </w:rPr>
  </w:style>
  <w:style w:type="paragraph" w:styleId="Lgende">
    <w:name w:val="caption"/>
    <w:aliases w:val="Legend"/>
    <w:basedOn w:val="Normal"/>
    <w:next w:val="Normal"/>
    <w:uiPriority w:val="35"/>
    <w:unhideWhenUsed/>
    <w:qFormat/>
    <w:rsid w:val="00386A7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ExplainationChapterChar">
    <w:name w:val="Explaination Chapter Char"/>
    <w:basedOn w:val="Policepardfaut"/>
    <w:link w:val="ExplainationChapter"/>
    <w:rsid w:val="00E64A20"/>
    <w:rPr>
      <w:i/>
      <w:color w:val="767171" w:themeColor="background2" w:themeShade="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4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F9C"/>
    <w:rPr>
      <w:rFonts w:ascii="Segoe UI" w:hAnsi="Segoe UI" w:cs="Segoe UI"/>
      <w:sz w:val="18"/>
      <w:szCs w:val="18"/>
    </w:rPr>
  </w:style>
  <w:style w:type="paragraph" w:styleId="Tabledesillustrations">
    <w:name w:val="table of figures"/>
    <w:aliases w:val="List of figures"/>
    <w:basedOn w:val="Normal"/>
    <w:next w:val="Normal"/>
    <w:link w:val="TabledesillustrationsCar"/>
    <w:uiPriority w:val="99"/>
    <w:unhideWhenUsed/>
    <w:qFormat/>
    <w:rsid w:val="001E184D"/>
    <w:pPr>
      <w:spacing w:after="0"/>
      <w:ind w:left="440" w:hanging="440"/>
    </w:pPr>
    <w:rPr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64A2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64A2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64A2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64A20"/>
    <w:rPr>
      <w:vertAlign w:val="superscript"/>
    </w:rPr>
  </w:style>
  <w:style w:type="character" w:customStyle="1" w:styleId="TabledesillustrationsCar">
    <w:name w:val="Table des illustrations Car"/>
    <w:aliases w:val="List of figures Car"/>
    <w:basedOn w:val="Policepardfaut"/>
    <w:link w:val="Tabledesillustrations"/>
    <w:uiPriority w:val="99"/>
    <w:rsid w:val="001E184D"/>
    <w:rPr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rsid w:val="0048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980BB2B7C9D742BF467550B3DEC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633D2-F478-464F-BDC9-21E9CF6345E9}"/>
      </w:docPartPr>
      <w:docPartBody>
        <w:p w:rsidR="00F658BB" w:rsidRDefault="004A7700">
          <w:pPr>
            <w:pStyle w:val="1A980BB2B7C9D742BF467550B3DECA8A"/>
          </w:pPr>
          <w:r w:rsidRPr="000E47BF">
            <w:rPr>
              <w:rStyle w:val="Textedelespacerserv"/>
            </w:rPr>
            <w:t>[Titre ]</w:t>
          </w:r>
        </w:p>
      </w:docPartBody>
    </w:docPart>
    <w:docPart>
      <w:docPartPr>
        <w:name w:val="BF62D63B730EBB4CB0C85750CBB13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01266-82CA-034C-88F4-DAA2E9AE8827}"/>
      </w:docPartPr>
      <w:docPartBody>
        <w:p w:rsidR="00F658BB" w:rsidRDefault="004A7700">
          <w:pPr>
            <w:pStyle w:val="BF62D63B730EBB4CB0C85750CBB13DFF"/>
          </w:pPr>
          <w:r w:rsidRPr="00914B25">
            <w:rPr>
              <w:rStyle w:val="Textedelespacerserv"/>
            </w:rPr>
            <w:t>[Objet ]</w:t>
          </w:r>
        </w:p>
      </w:docPartBody>
    </w:docPart>
    <w:docPart>
      <w:docPartPr>
        <w:name w:val="4D57F298D3941644A22DA8B0F71A5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3CC10-F025-F242-A950-7B9A17E13389}"/>
      </w:docPartPr>
      <w:docPartBody>
        <w:p w:rsidR="00F658BB" w:rsidRDefault="004A7700">
          <w:pPr>
            <w:pStyle w:val="4D57F298D3941644A22DA8B0F71A562E"/>
          </w:pPr>
          <w:r w:rsidRPr="0003791E">
            <w:rPr>
              <w:rStyle w:val="Textedelespacerserv"/>
            </w:rPr>
            <w:t>Click here to enter a date.</w:t>
          </w:r>
        </w:p>
      </w:docPartBody>
    </w:docPart>
    <w:docPart>
      <w:docPartPr>
        <w:name w:val="703D2DD6C454584B99A04577F6E70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EF05E-5C0D-F34C-8143-058EE958BF5D}"/>
      </w:docPartPr>
      <w:docPartBody>
        <w:p w:rsidR="00F658BB" w:rsidRDefault="004A7700">
          <w:pPr>
            <w:pStyle w:val="703D2DD6C454584B99A04577F6E70F30"/>
          </w:pPr>
          <w:r w:rsidRPr="000E47BF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00"/>
    <w:rsid w:val="00110C30"/>
    <w:rsid w:val="002A665B"/>
    <w:rsid w:val="004A7700"/>
    <w:rsid w:val="00912F1B"/>
    <w:rsid w:val="00C35FF9"/>
    <w:rsid w:val="00F6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A980BB2B7C9D742BF467550B3DECA8A">
    <w:name w:val="1A980BB2B7C9D742BF467550B3DECA8A"/>
  </w:style>
  <w:style w:type="paragraph" w:customStyle="1" w:styleId="BF62D63B730EBB4CB0C85750CBB13DFF">
    <w:name w:val="BF62D63B730EBB4CB0C85750CBB13DFF"/>
  </w:style>
  <w:style w:type="paragraph" w:customStyle="1" w:styleId="4D57F298D3941644A22DA8B0F71A562E">
    <w:name w:val="4D57F298D3941644A22DA8B0F71A562E"/>
  </w:style>
  <w:style w:type="paragraph" w:customStyle="1" w:styleId="703D2DD6C454584B99A04577F6E70F30">
    <w:name w:val="703D2DD6C454584B99A04577F6E70F30"/>
  </w:style>
  <w:style w:type="paragraph" w:customStyle="1" w:styleId="5DF24DAB4B3C0847A62E611F94C09BBD">
    <w:name w:val="5DF24DAB4B3C0847A62E611F94C09BBD"/>
  </w:style>
  <w:style w:type="paragraph" w:customStyle="1" w:styleId="4135B408DC7DC342BFE959620CDB3D66">
    <w:name w:val="4135B408DC7DC342BFE959620CDB3D66"/>
  </w:style>
  <w:style w:type="paragraph" w:customStyle="1" w:styleId="07758AF2B82ADE4387731AB10667DA52">
    <w:name w:val="07758AF2B82ADE4387731AB10667DA52"/>
  </w:style>
  <w:style w:type="paragraph" w:customStyle="1" w:styleId="6AD1F64B89EA244E997D5B84758E6C78">
    <w:name w:val="6AD1F64B89EA244E997D5B84758E6C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2016-02-23T00:00:00</PublishDate>
  <Abstract/>
  <CompanyAddress/>
  <CompanyPhone/>
  <CompanyFax/>
  <CompanyEmail>[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F78F87-EC6E-4B2F-8667-AC61010D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CALS SIM</vt:lpstr>
    </vt:vector>
  </TitlesOfParts>
  <Manager>[Product Owner]</Manager>
  <Company>Music Sheet Writer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CALS SIM</dc:title>
  <dc:subject>SERVER Specification</dc:subject>
  <dc:creator>arthur daurel</dc:creator>
  <cp:keywords/>
  <dc:description/>
  <cp:lastModifiedBy>Jeremy</cp:lastModifiedBy>
  <cp:revision>34</cp:revision>
  <dcterms:created xsi:type="dcterms:W3CDTF">2016-02-23T12:47:00Z</dcterms:created>
  <dcterms:modified xsi:type="dcterms:W3CDTF">2016-02-29T17:51:00Z</dcterms:modified>
  <cp:category>Epitech Innovative Project</cp:category>
</cp:coreProperties>
</file>